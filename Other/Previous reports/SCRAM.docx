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bookmarkStart w:id="1" w:name="_Toc321147149" w:displacedByCustomXml="next"/>
    <w:bookmarkStart w:id="2" w:name="_Toc318188227" w:displacedByCustomXml="next"/>
    <w:bookmarkStart w:id="3" w:name="_Toc318188327" w:displacedByCustomXml="next"/>
    <w:bookmarkStart w:id="4" w:name="_Toc318189312" w:displacedByCustomXml="next"/>
    <w:bookmarkStart w:id="5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EA2B44">
          <w:pPr>
            <w:pStyle w:val="NoSpacing"/>
            <w:rPr>
              <w:sz w:val="24"/>
            </w:rPr>
          </w:pPr>
          <w:r w:rsidRPr="00EA2B44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0;width:310.5pt;height:20.9pt;z-index:251660288;visibility:visible;mso-width-percent:950;mso-position-horizontal:center;mso-position-horizontal-relative:margin;mso-position-vertical:bottom;mso-position-vertical-relative:margin;mso-width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<v:textbox style="mso-next-textbox:#Text Box 20;mso-fit-shape-to-text:t" inset="0,,0">
                  <w:txbxContent>
                    <w:p w:rsidR="001A6CDF" w:rsidRPr="0092189B" w:rsidRDefault="00EA2B44">
                      <w:pPr>
                        <w:pStyle w:val="ContactInfo"/>
                        <w:rPr>
                          <w:sz w:val="30"/>
                          <w:szCs w:val="30"/>
                        </w:rPr>
                      </w:pPr>
                      <w:sdt>
                        <w:sdtPr>
                          <w:rPr>
                            <w:sz w:val="30"/>
                            <w:szCs w:val="30"/>
                          </w:rPr>
                          <w:alias w:val="Name"/>
                          <w:tag w:val=""/>
                          <w:id w:val="404092123"/>
                          <w:placeholder>
                            <w:docPart w:val="8A544AF3B5E74C308B806072A41289F8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 w:rsidR="001A6CDF" w:rsidRPr="0092189B">
                            <w:rPr>
                              <w:sz w:val="30"/>
                              <w:szCs w:val="30"/>
                            </w:rPr>
                            <w:t>Prathna</w:t>
                          </w:r>
                          <w:proofErr w:type="spellEnd"/>
                          <w:r w:rsidR="001A6CDF" w:rsidRPr="0092189B">
                            <w:rPr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1A6CDF" w:rsidRPr="0092189B">
                            <w:rPr>
                              <w:sz w:val="30"/>
                              <w:szCs w:val="30"/>
                            </w:rPr>
                            <w:t>Sukheja</w:t>
                          </w:r>
                          <w:proofErr w:type="spellEnd"/>
                          <w:r w:rsidR="001A6CDF" w:rsidRPr="0092189B">
                            <w:rPr>
                              <w:sz w:val="30"/>
                              <w:szCs w:val="30"/>
                            </w:rPr>
                            <w:t xml:space="preserve"> | </w:t>
                          </w:r>
                          <w:proofErr w:type="spellStart"/>
                          <w:r w:rsidR="001A6CDF" w:rsidRPr="0092189B">
                            <w:rPr>
                              <w:sz w:val="30"/>
                              <w:szCs w:val="30"/>
                            </w:rPr>
                            <w:t>Seanglidet</w:t>
                          </w:r>
                          <w:proofErr w:type="spellEnd"/>
                          <w:r w:rsidR="001A6CDF" w:rsidRPr="0092189B">
                            <w:rPr>
                              <w:sz w:val="30"/>
                              <w:szCs w:val="30"/>
                            </w:rPr>
                            <w:t xml:space="preserve"> Yean</w:t>
                          </w:r>
                        </w:sdtContent>
                      </w:sdt>
                      <w:r w:rsidR="001A6CDF" w:rsidRPr="0092189B">
                        <w:rPr>
                          <w:sz w:val="30"/>
                          <w:szCs w:val="30"/>
                        </w:rPr>
                        <w:t> | </w:t>
                      </w:r>
                      <w:proofErr w:type="spellStart"/>
                      <w:r w:rsidR="001A6CDF" w:rsidRPr="0092189B">
                        <w:rPr>
                          <w:sz w:val="30"/>
                          <w:szCs w:val="30"/>
                        </w:rPr>
                        <w:t>Nishant</w:t>
                      </w:r>
                      <w:proofErr w:type="spellEnd"/>
                      <w:r w:rsidR="001A6CDF" w:rsidRPr="0092189B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1A6CDF" w:rsidRPr="0092189B">
                        <w:rPr>
                          <w:sz w:val="30"/>
                          <w:szCs w:val="30"/>
                        </w:rPr>
                        <w:t>Chemburkar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w:r>
        </w:p>
        <w:p w:rsidR="002163EE" w:rsidRDefault="00EA2B44">
          <w:r>
            <w:rPr>
              <w:noProof/>
              <w:lang w:eastAsia="en-US"/>
            </w:rPr>
            <w:pict>
              <v:shape id="Text Box 21" o:spid="_x0000_s1027" type="#_x0000_t202" style="position:absolute;margin-left:10.8pt;margin-top:410.85pt;width:410.4pt;height:104.1pt;z-index:251661312;visibility:visible;mso-width-percent:950;mso-position-horizontal-relative:margin;mso-position-vertical-relative:margin;mso-width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<v:textbox style="mso-next-textbox:#Text Box 21;mso-fit-shape-to-text:t" inset="0,0,0,0">
                  <w:txbxContent>
                    <w:sdt>
                      <w:sdtPr>
                        <w:rPr>
                          <w:sz w:val="158"/>
                          <w:szCs w:val="158"/>
                        </w:rPr>
                        <w:alias w:val="Title"/>
                        <w:tag w:val=""/>
                        <w:id w:val="40409212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1A6CDF" w:rsidRDefault="001A6CDF">
                          <w:pPr>
                            <w:pStyle w:val="Title"/>
                          </w:pPr>
                          <w:r w:rsidRPr="0092189B">
                            <w:rPr>
                              <w:sz w:val="158"/>
                              <w:szCs w:val="158"/>
                            </w:rPr>
                            <w:t>SCRAM</w:t>
                          </w:r>
                        </w:p>
                      </w:sdtContent>
                    </w:sdt>
                    <w:p w:rsidR="001A6CDF" w:rsidRDefault="00EA2B44">
                      <w:pPr>
                        <w:pStyle w:val="Subtitle"/>
                      </w:pPr>
                      <w:sdt>
                        <w:sdtPr>
                          <w:rPr>
                            <w:rFonts w:ascii="Calibri" w:hAnsi="Calibri" w:cs="Calibri"/>
                            <w:sz w:val="40"/>
                            <w:szCs w:val="40"/>
                          </w:rPr>
                          <w:alias w:val="Subtitle"/>
                          <w:tag w:val=""/>
                          <w:id w:val="40409212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A6CDF" w:rsidRPr="0092189B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cz2002 Assignment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w:r>
          <w:r w:rsidR="003806E6">
            <w:br w:type="page"/>
          </w:r>
        </w:p>
      </w:sdtContent>
    </w:sdt>
    <w:bookmarkEnd w:id="5"/>
    <w:bookmarkEnd w:id="4"/>
    <w:bookmarkEnd w:id="3"/>
    <w:bookmarkEnd w:id="2"/>
    <w:bookmarkEnd w:id="1"/>
    <w:p w:rsidR="0092189B" w:rsidRDefault="00043228" w:rsidP="0092189B">
      <w:pPr>
        <w:pStyle w:val="Heading1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569595</wp:posOffset>
            </wp:positionV>
            <wp:extent cx="5753100" cy="3486150"/>
            <wp:effectExtent l="19050" t="0" r="0" b="0"/>
            <wp:wrapTopAndBottom/>
            <wp:docPr id="3" name="Picture 2" descr="C:\Users\jibi\Dropbox\CZ2002 - OODP\Diagram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bi\Dropbox\CZ2002 - OODP\Diagram\Class Diagram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89B">
        <w:t>UML Class Diagram</w:t>
      </w:r>
    </w:p>
    <w:p w:rsidR="00DC2712" w:rsidRDefault="00DC2712"/>
    <w:p w:rsidR="0092189B" w:rsidRDefault="00DC2712" w:rsidP="00DC2712">
      <w:pPr>
        <w:pStyle w:val="Heading1"/>
      </w:pPr>
      <w:r>
        <w:t>Design Considerations</w:t>
      </w:r>
    </w:p>
    <w:p w:rsidR="00DC2712" w:rsidRDefault="00DC2712" w:rsidP="00DC2712">
      <w:pPr>
        <w:pStyle w:val="Heading2"/>
      </w:pPr>
      <w:r>
        <w:t>Files list</w:t>
      </w:r>
    </w:p>
    <w:p w:rsidR="00DC2712" w:rsidRDefault="00DC2712" w:rsidP="00744746">
      <w:pPr>
        <w:pStyle w:val="ListBullet"/>
        <w:numPr>
          <w:ilvl w:val="0"/>
          <w:numId w:val="0"/>
        </w:numPr>
      </w:pPr>
      <w:r>
        <w:t>Application Files</w:t>
      </w:r>
    </w:p>
    <w:tbl>
      <w:tblPr>
        <w:tblStyle w:val="LightGrid-Accent5"/>
        <w:tblW w:w="0" w:type="auto"/>
        <w:tblLook w:val="04A0"/>
      </w:tblPr>
      <w:tblGrid>
        <w:gridCol w:w="4442"/>
        <w:gridCol w:w="4414"/>
      </w:tblGrid>
      <w:tr w:rsidR="00744746" w:rsidRPr="00744746" w:rsidTr="001A6CDF">
        <w:trPr>
          <w:cnfStyle w:val="10000000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Classes</w:t>
            </w:r>
          </w:p>
        </w:tc>
        <w:tc>
          <w:tcPr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cnfStyle w:val="10000000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Description</w:t>
            </w:r>
          </w:p>
        </w:tc>
      </w:tr>
      <w:tr w:rsidR="00744746" w:rsidRPr="00744746" w:rsidTr="001A6CDF">
        <w:trPr>
          <w:cnfStyle w:val="00000010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Application.java</w:t>
            </w:r>
          </w:p>
        </w:tc>
        <w:tc>
          <w:tcPr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cnfStyle w:val="00000010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The main function, to run the application.</w:t>
            </w:r>
          </w:p>
        </w:tc>
      </w:tr>
      <w:tr w:rsidR="00744746" w:rsidRPr="00744746" w:rsidTr="001A6CDF">
        <w:trPr>
          <w:cnfStyle w:val="00000001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Admin.java</w:t>
            </w:r>
          </w:p>
        </w:tc>
        <w:tc>
          <w:tcPr>
            <w:tcW w:w="4620" w:type="dxa"/>
          </w:tcPr>
          <w:p w:rsidR="00744746" w:rsidRPr="00744746" w:rsidRDefault="001B16BB" w:rsidP="001A6CDF">
            <w:pPr>
              <w:spacing w:before="120" w:after="200" w:line="264" w:lineRule="auto"/>
              <w:cnfStyle w:val="00000001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>
              <w:rPr>
                <w:rFonts w:asciiTheme="minorHAnsi" w:eastAsiaTheme="minorHAnsi" w:hAnsiTheme="minorHAnsi" w:cstheme="minorBidi"/>
                <w:color w:val="595959" w:themeColor="text1" w:themeTint="A6"/>
              </w:rPr>
              <w:t>Contains the functions that are called in Applicatrion.java</w:t>
            </w:r>
          </w:p>
        </w:tc>
      </w:tr>
      <w:tr w:rsidR="00744746" w:rsidRPr="00744746" w:rsidTr="001A6CDF">
        <w:trPr>
          <w:cnfStyle w:val="00000010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 xml:space="preserve">Course.java </w:t>
            </w: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ab/>
            </w:r>
          </w:p>
        </w:tc>
        <w:tc>
          <w:tcPr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cnfStyle w:val="00000010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 xml:space="preserve">Each course in the system is an object of this class. It stores all the course information. </w:t>
            </w:r>
          </w:p>
        </w:tc>
      </w:tr>
      <w:tr w:rsidR="00744746" w:rsidRPr="00744746" w:rsidTr="001A6CDF">
        <w:trPr>
          <w:cnfStyle w:val="00000001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lastRenderedPageBreak/>
              <w:t>Subcomponent.java</w:t>
            </w:r>
          </w:p>
        </w:tc>
        <w:tc>
          <w:tcPr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cnfStyle w:val="00000001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 xml:space="preserve">Each subcomponent of a course is an object of this class. </w:t>
            </w:r>
          </w:p>
        </w:tc>
      </w:tr>
      <w:tr w:rsidR="00744746" w:rsidRPr="00744746" w:rsidTr="001A6CDF">
        <w:trPr>
          <w:cnfStyle w:val="00000010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courseInfo.java</w:t>
            </w:r>
          </w:p>
        </w:tc>
        <w:tc>
          <w:tcPr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cnfStyle w:val="00000010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This class stores Student information about a particular course.</w:t>
            </w:r>
          </w:p>
        </w:tc>
      </w:tr>
      <w:tr w:rsidR="00744746" w:rsidRPr="00744746" w:rsidTr="001A6CDF">
        <w:trPr>
          <w:cnfStyle w:val="00000001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Person.java</w:t>
            </w:r>
          </w:p>
        </w:tc>
        <w:tc>
          <w:tcPr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cnfStyle w:val="00000001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Super Class of class Student and Instructor.</w:t>
            </w:r>
          </w:p>
        </w:tc>
      </w:tr>
      <w:tr w:rsidR="00744746" w:rsidRPr="00744746" w:rsidTr="001A6CDF">
        <w:trPr>
          <w:cnfStyle w:val="00000010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Instructor.java</w:t>
            </w:r>
          </w:p>
        </w:tc>
        <w:tc>
          <w:tcPr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cnfStyle w:val="00000010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Each instructor in the system is an object of this class. It stores particulars of an Instructor.</w:t>
            </w:r>
          </w:p>
        </w:tc>
      </w:tr>
      <w:tr w:rsidR="00744746" w:rsidRPr="00744746" w:rsidTr="001A6CDF">
        <w:trPr>
          <w:cnfStyle w:val="00000001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Student.java</w:t>
            </w: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ab/>
            </w:r>
          </w:p>
        </w:tc>
        <w:tc>
          <w:tcPr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cnfStyle w:val="00000001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Each student in the system is an object of this class. It stores particulars of a Student.</w:t>
            </w:r>
          </w:p>
        </w:tc>
      </w:tr>
      <w:tr w:rsidR="00744746" w:rsidRPr="00744746" w:rsidTr="001A6CDF">
        <w:trPr>
          <w:cnfStyle w:val="000000100000"/>
        </w:trPr>
        <w:tc>
          <w:tcPr>
            <w:cnfStyle w:val="001000000000"/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FileOp.java</w:t>
            </w:r>
          </w:p>
        </w:tc>
        <w:tc>
          <w:tcPr>
            <w:tcW w:w="4620" w:type="dxa"/>
          </w:tcPr>
          <w:p w:rsidR="00744746" w:rsidRPr="00744746" w:rsidRDefault="00744746" w:rsidP="001A6CDF">
            <w:pPr>
              <w:spacing w:before="120" w:after="200" w:line="264" w:lineRule="auto"/>
              <w:cnfStyle w:val="00000010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 xml:space="preserve">To read/write to the files which store Student, Instructor and Course information </w:t>
            </w:r>
            <w:proofErr w:type="gramStart"/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respectively.</w:t>
            </w:r>
            <w:proofErr w:type="gramEnd"/>
          </w:p>
        </w:tc>
      </w:tr>
    </w:tbl>
    <w:p w:rsidR="00744746" w:rsidRDefault="00744746" w:rsidP="00744746">
      <w:pPr>
        <w:pStyle w:val="ListBullet"/>
        <w:numPr>
          <w:ilvl w:val="0"/>
          <w:numId w:val="0"/>
        </w:numPr>
      </w:pPr>
      <w:r>
        <w:t>Text Files</w:t>
      </w:r>
    </w:p>
    <w:tbl>
      <w:tblPr>
        <w:tblStyle w:val="LightGrid-Accent5"/>
        <w:tblW w:w="0" w:type="auto"/>
        <w:jc w:val="center"/>
        <w:tblLook w:val="04A0"/>
      </w:tblPr>
      <w:tblGrid>
        <w:gridCol w:w="3900"/>
        <w:gridCol w:w="3900"/>
      </w:tblGrid>
      <w:tr w:rsidR="00744746" w:rsidRPr="00744746" w:rsidTr="001A6CDF">
        <w:trPr>
          <w:cnfStyle w:val="100000000000"/>
          <w:jc w:val="center"/>
        </w:trPr>
        <w:tc>
          <w:tcPr>
            <w:cnfStyle w:val="001000000000"/>
            <w:tcW w:w="3900" w:type="dxa"/>
          </w:tcPr>
          <w:p w:rsidR="00744746" w:rsidRPr="00744746" w:rsidRDefault="00744746" w:rsidP="00744746">
            <w:pPr>
              <w:pStyle w:val="ListBullet"/>
              <w:spacing w:before="12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Text Files</w:t>
            </w:r>
          </w:p>
        </w:tc>
        <w:tc>
          <w:tcPr>
            <w:tcW w:w="3900" w:type="dxa"/>
          </w:tcPr>
          <w:p w:rsidR="00744746" w:rsidRPr="00744746" w:rsidRDefault="00744746" w:rsidP="00744746">
            <w:pPr>
              <w:pStyle w:val="ListBullet"/>
              <w:spacing w:before="120" w:line="264" w:lineRule="auto"/>
              <w:cnfStyle w:val="10000000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Description</w:t>
            </w:r>
          </w:p>
        </w:tc>
      </w:tr>
      <w:tr w:rsidR="00744746" w:rsidRPr="00744746" w:rsidTr="001A6CDF">
        <w:trPr>
          <w:cnfStyle w:val="000000100000"/>
          <w:jc w:val="center"/>
        </w:trPr>
        <w:tc>
          <w:tcPr>
            <w:cnfStyle w:val="001000000000"/>
            <w:tcW w:w="3900" w:type="dxa"/>
          </w:tcPr>
          <w:p w:rsidR="00744746" w:rsidRPr="00744746" w:rsidRDefault="00744746" w:rsidP="00744746">
            <w:pPr>
              <w:pStyle w:val="ListBullet"/>
              <w:spacing w:before="12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course.txt</w:t>
            </w:r>
          </w:p>
        </w:tc>
        <w:tc>
          <w:tcPr>
            <w:tcW w:w="3900" w:type="dxa"/>
          </w:tcPr>
          <w:p w:rsidR="00744746" w:rsidRPr="00744746" w:rsidRDefault="00744746" w:rsidP="00744746">
            <w:pPr>
              <w:pStyle w:val="ListBullet"/>
              <w:spacing w:before="120" w:line="264" w:lineRule="auto"/>
              <w:cnfStyle w:val="00000010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Stores course registered in the system.</w:t>
            </w:r>
          </w:p>
        </w:tc>
      </w:tr>
      <w:tr w:rsidR="00744746" w:rsidRPr="00744746" w:rsidTr="001A6CDF">
        <w:trPr>
          <w:cnfStyle w:val="000000010000"/>
          <w:jc w:val="center"/>
        </w:trPr>
        <w:tc>
          <w:tcPr>
            <w:cnfStyle w:val="001000000000"/>
            <w:tcW w:w="3900" w:type="dxa"/>
          </w:tcPr>
          <w:p w:rsidR="00744746" w:rsidRPr="00744746" w:rsidRDefault="00744746" w:rsidP="00744746">
            <w:pPr>
              <w:pStyle w:val="ListBullet"/>
              <w:spacing w:before="12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instructor.txt</w:t>
            </w:r>
          </w:p>
        </w:tc>
        <w:tc>
          <w:tcPr>
            <w:tcW w:w="3900" w:type="dxa"/>
          </w:tcPr>
          <w:p w:rsidR="00744746" w:rsidRPr="00744746" w:rsidRDefault="00744746" w:rsidP="00744746">
            <w:pPr>
              <w:pStyle w:val="ListBullet"/>
              <w:spacing w:before="120" w:line="264" w:lineRule="auto"/>
              <w:cnfStyle w:val="00000001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Stores instructors registered in the system.</w:t>
            </w:r>
          </w:p>
        </w:tc>
      </w:tr>
      <w:tr w:rsidR="00744746" w:rsidRPr="00744746" w:rsidTr="001A6CDF">
        <w:trPr>
          <w:cnfStyle w:val="000000100000"/>
          <w:jc w:val="center"/>
        </w:trPr>
        <w:tc>
          <w:tcPr>
            <w:cnfStyle w:val="001000000000"/>
            <w:tcW w:w="3900" w:type="dxa"/>
          </w:tcPr>
          <w:p w:rsidR="00744746" w:rsidRPr="00744746" w:rsidRDefault="00744746" w:rsidP="00744746">
            <w:pPr>
              <w:pStyle w:val="ListBullet"/>
              <w:spacing w:before="120" w:line="264" w:lineRule="auto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student.txt</w:t>
            </w:r>
          </w:p>
        </w:tc>
        <w:tc>
          <w:tcPr>
            <w:tcW w:w="3900" w:type="dxa"/>
          </w:tcPr>
          <w:p w:rsidR="00744746" w:rsidRPr="00744746" w:rsidRDefault="00744746" w:rsidP="00744746">
            <w:pPr>
              <w:pStyle w:val="ListBullet"/>
              <w:spacing w:before="120" w:line="264" w:lineRule="auto"/>
              <w:cnfStyle w:val="000000100000"/>
              <w:rPr>
                <w:rFonts w:asciiTheme="minorHAnsi" w:eastAsiaTheme="minorHAnsi" w:hAnsiTheme="minorHAnsi" w:cstheme="minorBidi"/>
                <w:color w:val="595959" w:themeColor="text1" w:themeTint="A6"/>
              </w:rPr>
            </w:pPr>
            <w:r w:rsidRPr="00744746">
              <w:rPr>
                <w:rFonts w:asciiTheme="minorHAnsi" w:eastAsiaTheme="minorHAnsi" w:hAnsiTheme="minorHAnsi" w:cstheme="minorBidi"/>
                <w:color w:val="595959" w:themeColor="text1" w:themeTint="A6"/>
              </w:rPr>
              <w:t>Stores students registered in the system.</w:t>
            </w:r>
          </w:p>
        </w:tc>
      </w:tr>
    </w:tbl>
    <w:p w:rsidR="00744746" w:rsidRDefault="00744746" w:rsidP="00744746">
      <w:pPr>
        <w:pStyle w:val="Heading1"/>
      </w:pPr>
      <w:r>
        <w:t>Assumptions</w:t>
      </w:r>
    </w:p>
    <w:p w:rsidR="00744746" w:rsidRPr="00744746" w:rsidRDefault="00744746" w:rsidP="00744746">
      <w:pPr>
        <w:numPr>
          <w:ilvl w:val="0"/>
          <w:numId w:val="7"/>
        </w:numPr>
      </w:pPr>
      <w:r w:rsidRPr="00744746">
        <w:t>Registered Courses, Students and professors with SCRAME are stored in course.txt, student.txt, and instructor.txt respectively. Courses registered to a Student are stored in student.txt along with Student information.</w:t>
      </w:r>
    </w:p>
    <w:p w:rsidR="00744746" w:rsidRPr="00744746" w:rsidRDefault="00744746" w:rsidP="00744746">
      <w:pPr>
        <w:numPr>
          <w:ilvl w:val="0"/>
          <w:numId w:val="7"/>
        </w:numPr>
      </w:pPr>
      <w:r w:rsidRPr="00744746">
        <w:t xml:space="preserve">In Student class, it was assumed that the maximum number of course to be registered is 7 </w:t>
      </w:r>
      <w:proofErr w:type="gramStart"/>
      <w:r w:rsidRPr="00744746">
        <w:t>course</w:t>
      </w:r>
      <w:proofErr w:type="gramEnd"/>
      <w:r w:rsidRPr="00744746">
        <w:t>. In other words, student cannot overload courses.</w:t>
      </w:r>
    </w:p>
    <w:p w:rsidR="00744746" w:rsidRPr="00744746" w:rsidRDefault="00744746" w:rsidP="00744746">
      <w:pPr>
        <w:numPr>
          <w:ilvl w:val="0"/>
          <w:numId w:val="7"/>
        </w:numPr>
      </w:pPr>
      <w:r w:rsidRPr="00744746">
        <w:t>Calculating GPA, simple calculation was used which does not include complex cases, in particular, S/U option.</w:t>
      </w:r>
    </w:p>
    <w:p w:rsidR="00744746" w:rsidRPr="00744746" w:rsidRDefault="00744746" w:rsidP="00744746">
      <w:pPr>
        <w:numPr>
          <w:ilvl w:val="0"/>
          <w:numId w:val="7"/>
        </w:numPr>
      </w:pPr>
      <w:r w:rsidRPr="00744746">
        <w:lastRenderedPageBreak/>
        <w:t xml:space="preserve">Marks have not been stored in the file because data is stored in a text file and storing marks for each student becomes very tedious. Thus, marks for a student’s registered course are valid for that session only. </w:t>
      </w:r>
    </w:p>
    <w:p w:rsidR="00744746" w:rsidRPr="00744746" w:rsidRDefault="00744746" w:rsidP="00744746">
      <w:pPr>
        <w:numPr>
          <w:ilvl w:val="0"/>
          <w:numId w:val="7"/>
        </w:numPr>
      </w:pPr>
      <w:r w:rsidRPr="00744746">
        <w:t>Size of all Tutorial/Lab groups is same. If a student chooses to be in Tutorial group 1 of a course and lab exists for that course, then he is assigned to Lab group 1.</w:t>
      </w:r>
    </w:p>
    <w:p w:rsidR="00744746" w:rsidRPr="00744746" w:rsidRDefault="00744746" w:rsidP="00744746"/>
    <w:tbl>
      <w:tblPr>
        <w:tblStyle w:val="LightList-Accent4"/>
        <w:tblW w:w="0" w:type="auto"/>
        <w:tblLook w:val="04A0"/>
      </w:tblPr>
      <w:tblGrid>
        <w:gridCol w:w="2928"/>
        <w:gridCol w:w="2905"/>
        <w:gridCol w:w="3023"/>
      </w:tblGrid>
      <w:tr w:rsidR="001B16BB" w:rsidRPr="00D9555A" w:rsidTr="00D9555A">
        <w:trPr>
          <w:cnfStyle w:val="100000000000"/>
        </w:trPr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>Function requirements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100000000000"/>
            </w:pPr>
            <w:r w:rsidRPr="00D9555A">
              <w:t>Conditions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100000000000"/>
            </w:pPr>
            <w:r w:rsidRPr="00D9555A">
              <w:t>Relevant Methods in application class.</w:t>
            </w:r>
          </w:p>
        </w:tc>
      </w:tr>
      <w:tr w:rsidR="00D9555A" w:rsidRPr="00D9555A" w:rsidTr="00D9555A">
        <w:trPr>
          <w:cnfStyle w:val="000000100000"/>
        </w:trPr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>Add Student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100000"/>
            </w:pPr>
            <w:r w:rsidRPr="00D9555A">
              <w:t xml:space="preserve">New student must not exist in the system i.e. every student should have a unique ID. 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100000"/>
            </w:pPr>
            <w:r w:rsidRPr="00D9555A">
              <w:t xml:space="preserve">+ </w:t>
            </w:r>
            <w:proofErr w:type="spellStart"/>
            <w:r w:rsidRPr="00D9555A">
              <w:t>getValidSid</w:t>
            </w:r>
            <w:proofErr w:type="spellEnd"/>
            <w:r w:rsidRPr="00D9555A">
              <w:t>()</w:t>
            </w:r>
            <w:r w:rsidRPr="00D9555A">
              <w:br/>
              <w:t xml:space="preserve">+ </w:t>
            </w:r>
            <w:proofErr w:type="spellStart"/>
            <w:r w:rsidRPr="00D9555A">
              <w:t>checkExistSid</w:t>
            </w:r>
            <w:proofErr w:type="spellEnd"/>
            <w:r w:rsidRPr="00D9555A">
              <w:t>()</w:t>
            </w:r>
            <w:r w:rsidRPr="00D9555A">
              <w:br/>
              <w:t xml:space="preserve">+ </w:t>
            </w:r>
            <w:proofErr w:type="spellStart"/>
            <w:r w:rsidRPr="00D9555A">
              <w:t>getValidEmail</w:t>
            </w:r>
            <w:proofErr w:type="spellEnd"/>
            <w:r w:rsidRPr="00D9555A">
              <w:t>()</w:t>
            </w:r>
            <w:r w:rsidRPr="00D9555A">
              <w:br/>
            </w:r>
            <w:r w:rsidRPr="00D9555A">
              <w:br/>
              <w:t xml:space="preserve">+ </w:t>
            </w:r>
            <w:proofErr w:type="spellStart"/>
            <w:r w:rsidRPr="00D9555A">
              <w:t>addStudent</w:t>
            </w:r>
            <w:proofErr w:type="spellEnd"/>
            <w:r w:rsidRPr="00D9555A">
              <w:t>()</w:t>
            </w:r>
          </w:p>
        </w:tc>
      </w:tr>
      <w:tr w:rsidR="00D9555A" w:rsidRPr="00D9555A" w:rsidTr="00D9555A"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>Add Course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000000"/>
            </w:pPr>
            <w:r w:rsidRPr="00D9555A">
              <w:t>New course must not exist in the system i.e. every course must have a unique ID.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000000"/>
            </w:pPr>
            <w:r w:rsidRPr="00D9555A">
              <w:t xml:space="preserve">+ </w:t>
            </w:r>
            <w:proofErr w:type="spellStart"/>
            <w:r w:rsidRPr="00D9555A">
              <w:t>getValidCid</w:t>
            </w:r>
            <w:proofErr w:type="spellEnd"/>
            <w:r w:rsidRPr="00D9555A">
              <w:t>()</w:t>
            </w:r>
            <w:r w:rsidRPr="00D9555A">
              <w:br/>
              <w:t xml:space="preserve">+ </w:t>
            </w:r>
            <w:proofErr w:type="spellStart"/>
            <w:r w:rsidRPr="00D9555A">
              <w:t>checkExistCid</w:t>
            </w:r>
            <w:proofErr w:type="spellEnd"/>
            <w:r w:rsidRPr="00D9555A">
              <w:t>()</w:t>
            </w:r>
            <w:r w:rsidRPr="00D9555A">
              <w:br/>
            </w:r>
            <w:r w:rsidRPr="00D9555A">
              <w:br/>
              <w:t xml:space="preserve">+ </w:t>
            </w:r>
            <w:proofErr w:type="spellStart"/>
            <w:r w:rsidRPr="00D9555A">
              <w:t>addCourse</w:t>
            </w:r>
            <w:proofErr w:type="spellEnd"/>
            <w:r w:rsidRPr="00D9555A">
              <w:t>()</w:t>
            </w:r>
          </w:p>
        </w:tc>
      </w:tr>
      <w:tr w:rsidR="00D9555A" w:rsidRPr="00D9555A" w:rsidTr="00D9555A">
        <w:trPr>
          <w:cnfStyle w:val="000000100000"/>
        </w:trPr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>Register Course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100000"/>
            </w:pPr>
            <w:r w:rsidRPr="00D9555A">
              <w:t>The student must already be registered in the System before adding courses.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100000"/>
            </w:pPr>
            <w:r w:rsidRPr="00D9555A">
              <w:br/>
              <w:t xml:space="preserve">+ </w:t>
            </w:r>
            <w:proofErr w:type="spellStart"/>
            <w:r w:rsidRPr="00D9555A">
              <w:t>registerCourse</w:t>
            </w:r>
            <w:proofErr w:type="spellEnd"/>
            <w:r w:rsidRPr="00D9555A">
              <w:t>()</w:t>
            </w:r>
          </w:p>
        </w:tc>
      </w:tr>
      <w:tr w:rsidR="00D9555A" w:rsidRPr="00D9555A" w:rsidTr="00D9555A"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>Print Vacancy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000000"/>
            </w:pPr>
            <w:r w:rsidRPr="00D9555A">
              <w:t>Courses must be registered in the system.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000000"/>
            </w:pPr>
            <w:r w:rsidRPr="00D9555A">
              <w:t>+</w:t>
            </w:r>
            <w:proofErr w:type="spellStart"/>
            <w:r w:rsidRPr="00D9555A">
              <w:t>getCourseId</w:t>
            </w:r>
            <w:proofErr w:type="spellEnd"/>
            <w:r w:rsidRPr="00D9555A">
              <w:t>()</w:t>
            </w:r>
            <w:r w:rsidRPr="00D9555A">
              <w:br/>
            </w:r>
            <w:r w:rsidRPr="00D9555A">
              <w:br/>
              <w:t>+</w:t>
            </w:r>
            <w:proofErr w:type="spellStart"/>
            <w:r w:rsidRPr="00D9555A">
              <w:t>printVacancy</w:t>
            </w:r>
            <w:proofErr w:type="spellEnd"/>
            <w:r w:rsidRPr="00D9555A">
              <w:t>()</w:t>
            </w:r>
          </w:p>
        </w:tc>
      </w:tr>
      <w:tr w:rsidR="00D9555A" w:rsidRPr="00D9555A" w:rsidTr="00D9555A">
        <w:trPr>
          <w:cnfStyle w:val="000000100000"/>
        </w:trPr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>Print Student List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100000"/>
            </w:pPr>
            <w:r w:rsidRPr="00D9555A">
              <w:t>Courses must be registered in the system. Tutorial or Lab lists can be printed if it exists in the Course.</w:t>
            </w:r>
          </w:p>
        </w:tc>
        <w:tc>
          <w:tcPr>
            <w:tcW w:w="3080" w:type="dxa"/>
          </w:tcPr>
          <w:p w:rsidR="00D9555A" w:rsidRPr="00D9555A" w:rsidRDefault="001B16BB" w:rsidP="00780BA3">
            <w:pPr>
              <w:spacing w:before="120" w:line="264" w:lineRule="auto"/>
              <w:cnfStyle w:val="000000100000"/>
            </w:pPr>
            <w:r>
              <w:t>+</w:t>
            </w:r>
            <w:proofErr w:type="spellStart"/>
            <w:r>
              <w:t>printStudentList</w:t>
            </w:r>
            <w:proofErr w:type="spellEnd"/>
            <w:r>
              <w:t>()</w:t>
            </w:r>
          </w:p>
        </w:tc>
      </w:tr>
      <w:tr w:rsidR="00D9555A" w:rsidRPr="00D9555A" w:rsidTr="00D9555A"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 xml:space="preserve">Enter Assessment </w:t>
            </w:r>
            <w:proofErr w:type="spellStart"/>
            <w:r w:rsidRPr="00D9555A">
              <w:t>Weightage</w:t>
            </w:r>
            <w:proofErr w:type="spellEnd"/>
          </w:p>
          <w:p w:rsidR="00D9555A" w:rsidRPr="00D9555A" w:rsidRDefault="00D9555A" w:rsidP="00780BA3">
            <w:pPr>
              <w:spacing w:before="120" w:line="264" w:lineRule="auto"/>
            </w:pPr>
            <w:r w:rsidRPr="00D9555A">
              <w:t>Sub component criteria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000000"/>
            </w:pPr>
            <w:r w:rsidRPr="00D9555A">
              <w:t>Course must be registered in the system.</w:t>
            </w:r>
          </w:p>
        </w:tc>
        <w:tc>
          <w:tcPr>
            <w:tcW w:w="3080" w:type="dxa"/>
          </w:tcPr>
          <w:p w:rsidR="00D9555A" w:rsidRPr="00D9555A" w:rsidRDefault="001B16BB" w:rsidP="00780BA3">
            <w:pPr>
              <w:spacing w:before="120" w:line="264" w:lineRule="auto"/>
              <w:cnfStyle w:val="000000000000"/>
            </w:pPr>
            <w:r>
              <w:t>+</w:t>
            </w:r>
            <w:proofErr w:type="spellStart"/>
            <w:r>
              <w:t>enterAssessment</w:t>
            </w:r>
            <w:proofErr w:type="spellEnd"/>
            <w:r>
              <w:t>()</w:t>
            </w:r>
          </w:p>
        </w:tc>
      </w:tr>
      <w:tr w:rsidR="00D9555A" w:rsidRPr="00D9555A" w:rsidTr="00D9555A">
        <w:trPr>
          <w:cnfStyle w:val="000000100000"/>
        </w:trPr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>Enter Course Marks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100000"/>
            </w:pPr>
            <w:r w:rsidRPr="00D9555A">
              <w:t>Student must be registered in the course to enter course marks for the course.</w:t>
            </w:r>
          </w:p>
        </w:tc>
        <w:tc>
          <w:tcPr>
            <w:tcW w:w="3080" w:type="dxa"/>
          </w:tcPr>
          <w:p w:rsidR="00D9555A" w:rsidRPr="00D9555A" w:rsidRDefault="001B16BB" w:rsidP="00780BA3">
            <w:pPr>
              <w:spacing w:before="120" w:line="264" w:lineRule="auto"/>
              <w:cnfStyle w:val="000000100000"/>
            </w:pPr>
            <w:r>
              <w:t>+</w:t>
            </w:r>
            <w:proofErr w:type="spellStart"/>
            <w:r>
              <w:t>enterCourseMarks</w:t>
            </w:r>
            <w:proofErr w:type="spellEnd"/>
            <w:r>
              <w:t>()</w:t>
            </w:r>
          </w:p>
        </w:tc>
      </w:tr>
      <w:tr w:rsidR="00D9555A" w:rsidRPr="00D9555A" w:rsidTr="00D9555A"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>Enter Exam Marks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000000"/>
            </w:pPr>
            <w:r w:rsidRPr="00D9555A">
              <w:t>Student must be registered in the course to enter exam marks for the course.</w:t>
            </w:r>
          </w:p>
        </w:tc>
        <w:tc>
          <w:tcPr>
            <w:tcW w:w="3080" w:type="dxa"/>
          </w:tcPr>
          <w:p w:rsidR="00D9555A" w:rsidRPr="00D9555A" w:rsidRDefault="001B16BB" w:rsidP="00780BA3">
            <w:pPr>
              <w:spacing w:before="120" w:line="264" w:lineRule="auto"/>
              <w:cnfStyle w:val="000000000000"/>
            </w:pPr>
            <w:r>
              <w:t>+</w:t>
            </w:r>
            <w:proofErr w:type="spellStart"/>
            <w:r>
              <w:t>enterExamMarks</w:t>
            </w:r>
            <w:proofErr w:type="spellEnd"/>
            <w:r>
              <w:t>()</w:t>
            </w:r>
          </w:p>
        </w:tc>
      </w:tr>
      <w:tr w:rsidR="00D9555A" w:rsidRPr="00D9555A" w:rsidTr="00D9555A">
        <w:trPr>
          <w:cnfStyle w:val="000000100000"/>
        </w:trPr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t>Print Course Statistics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100000"/>
            </w:pPr>
            <w:r w:rsidRPr="00D9555A">
              <w:t xml:space="preserve">Course has to be registered in the system. The function then prints the average percentage </w:t>
            </w:r>
            <w:r w:rsidRPr="00D9555A">
              <w:lastRenderedPageBreak/>
              <w:t>of exam and Course work marks for a course.</w:t>
            </w:r>
          </w:p>
        </w:tc>
        <w:tc>
          <w:tcPr>
            <w:tcW w:w="3080" w:type="dxa"/>
          </w:tcPr>
          <w:p w:rsidR="00D9555A" w:rsidRPr="00D9555A" w:rsidRDefault="001B16BB" w:rsidP="00780BA3">
            <w:pPr>
              <w:spacing w:before="120" w:line="264" w:lineRule="auto"/>
              <w:cnfStyle w:val="000000100000"/>
            </w:pPr>
            <w:r>
              <w:lastRenderedPageBreak/>
              <w:t>+</w:t>
            </w:r>
            <w:proofErr w:type="spellStart"/>
            <w:r>
              <w:t>printCourseStatistics</w:t>
            </w:r>
            <w:proofErr w:type="spellEnd"/>
            <w:r>
              <w:t>()</w:t>
            </w:r>
          </w:p>
        </w:tc>
      </w:tr>
      <w:tr w:rsidR="00D9555A" w:rsidRPr="00D9555A" w:rsidTr="00D9555A">
        <w:tc>
          <w:tcPr>
            <w:cnfStyle w:val="001000000000"/>
            <w:tcW w:w="3080" w:type="dxa"/>
          </w:tcPr>
          <w:p w:rsidR="00D9555A" w:rsidRPr="00D9555A" w:rsidRDefault="00D9555A" w:rsidP="00780BA3">
            <w:pPr>
              <w:spacing w:before="120" w:line="264" w:lineRule="auto"/>
            </w:pPr>
            <w:r w:rsidRPr="00D9555A">
              <w:lastRenderedPageBreak/>
              <w:t>Print Transcript</w:t>
            </w:r>
          </w:p>
        </w:tc>
        <w:tc>
          <w:tcPr>
            <w:tcW w:w="3080" w:type="dxa"/>
          </w:tcPr>
          <w:p w:rsidR="00D9555A" w:rsidRPr="00D9555A" w:rsidRDefault="00D9555A" w:rsidP="00780BA3">
            <w:pPr>
              <w:spacing w:before="120" w:line="264" w:lineRule="auto"/>
              <w:cnfStyle w:val="000000000000"/>
            </w:pPr>
            <w:r w:rsidRPr="00D9555A">
              <w:t>Student must be registered in the system and marks for courses taken up by students should be entered. This function then prints results for all courses a student has registered for.</w:t>
            </w:r>
          </w:p>
        </w:tc>
        <w:tc>
          <w:tcPr>
            <w:tcW w:w="3080" w:type="dxa"/>
          </w:tcPr>
          <w:p w:rsidR="00D9555A" w:rsidRPr="00D9555A" w:rsidRDefault="001B16BB" w:rsidP="00780BA3">
            <w:pPr>
              <w:spacing w:before="120" w:line="264" w:lineRule="auto"/>
              <w:cnfStyle w:val="000000000000"/>
            </w:pPr>
            <w:r>
              <w:t>+</w:t>
            </w:r>
            <w:proofErr w:type="spellStart"/>
            <w:r>
              <w:t>printStudentTranscript</w:t>
            </w:r>
            <w:proofErr w:type="spellEnd"/>
            <w:r>
              <w:t>()</w:t>
            </w:r>
          </w:p>
        </w:tc>
      </w:tr>
    </w:tbl>
    <w:p w:rsidR="00D9555A" w:rsidRPr="00D9555A" w:rsidRDefault="00D9555A" w:rsidP="00D9555A">
      <w:pPr>
        <w:pStyle w:val="Heading1"/>
      </w:pPr>
      <w:r w:rsidRPr="00D9555A">
        <w:t>Methods, Remarks</w:t>
      </w:r>
      <w:r>
        <w:t xml:space="preserve"> and Approaches</w:t>
      </w:r>
    </w:p>
    <w:p w:rsidR="00D9555A" w:rsidRPr="00D9555A" w:rsidRDefault="00D9555A" w:rsidP="00D9555A">
      <w:r w:rsidRPr="00D9555A">
        <w:t xml:space="preserve">Changes are unavoidable while implementing a program. Therefore, to avoid rigidity, fragility and immobility, the design principles, SOLID, were taken into account. </w:t>
      </w:r>
    </w:p>
    <w:p w:rsidR="00D9555A" w:rsidRPr="00D9555A" w:rsidRDefault="00D9555A" w:rsidP="00D9555A">
      <w:r w:rsidRPr="00D9555A">
        <w:t xml:space="preserve">When designing an application, the design should follow certain guidelines to </w:t>
      </w:r>
      <w:r>
        <w:t>m</w:t>
      </w:r>
      <w:r w:rsidRPr="00D9555A">
        <w:t xml:space="preserve">inimize impact of change. Keeping design guidelines in mind, we have tried to achieve low coupling and high cohesion. </w:t>
      </w:r>
    </w:p>
    <w:p w:rsidR="00D9555A" w:rsidRPr="00780BA3" w:rsidRDefault="00D9555A" w:rsidP="00D9555A">
      <w:r w:rsidRPr="00D9555A">
        <w:t xml:space="preserve">The principles which are illustrated in our program are Single Responsibility Principle (SRP) and Don’t Repeat Yourself (DRY). </w:t>
      </w:r>
    </w:p>
    <w:p w:rsidR="00D9555A" w:rsidRPr="00D9555A" w:rsidRDefault="00D9555A" w:rsidP="00D9555A">
      <w:pPr>
        <w:pStyle w:val="Heading3"/>
      </w:pPr>
      <w:r w:rsidRPr="00D9555A">
        <w:t>SINGLE RESPONSIBILITY PRINCIPLE</w:t>
      </w:r>
    </w:p>
    <w:p w:rsidR="00D9555A" w:rsidRPr="00D9555A" w:rsidRDefault="00D9555A" w:rsidP="00D9555A">
      <w:r w:rsidRPr="00D9555A">
        <w:t>If a class has more than one responsibility, then the responsibilities become coupled. Classes Course, Student, Instructors are solely responsible for storing information of each course, each student and each course respectively.</w:t>
      </w:r>
    </w:p>
    <w:p w:rsidR="00D9555A" w:rsidRPr="00D9555A" w:rsidRDefault="00D9555A" w:rsidP="00D9555A">
      <w:r w:rsidRPr="007A4129">
        <w:rPr>
          <w:rStyle w:val="Heading3Char"/>
        </w:rPr>
        <w:t>DON’T REPEAT YOURSELF</w:t>
      </w:r>
      <w:r w:rsidRPr="00D9555A">
        <w:br/>
        <w:t xml:space="preserve">In order to avoid duplicate </w:t>
      </w:r>
      <w:proofErr w:type="gramStart"/>
      <w:r w:rsidRPr="00D9555A">
        <w:t>codes,</w:t>
      </w:r>
      <w:proofErr w:type="gramEnd"/>
      <w:r w:rsidRPr="00D9555A">
        <w:t xml:space="preserve"> the repetitive parts of the codes have been implanted into functions. These functions are to validate user input such as </w:t>
      </w:r>
      <w:proofErr w:type="spellStart"/>
      <w:proofErr w:type="gramStart"/>
      <w:r w:rsidRPr="00D9555A">
        <w:t>getValidSid</w:t>
      </w:r>
      <w:proofErr w:type="spellEnd"/>
      <w:r w:rsidRPr="00D9555A">
        <w:t>(</w:t>
      </w:r>
      <w:proofErr w:type="gramEnd"/>
      <w:r w:rsidRPr="00D9555A">
        <w:t xml:space="preserve">), </w:t>
      </w:r>
      <w:proofErr w:type="spellStart"/>
      <w:r w:rsidRPr="00D9555A">
        <w:t>getValidCid</w:t>
      </w:r>
      <w:proofErr w:type="spellEnd"/>
      <w:r w:rsidRPr="00D9555A">
        <w:t xml:space="preserve">() or to find the student/course in the system when user enters </w:t>
      </w:r>
      <w:proofErr w:type="spellStart"/>
      <w:r w:rsidRPr="00D9555A">
        <w:t>CourseID</w:t>
      </w:r>
      <w:proofErr w:type="spellEnd"/>
      <w:r w:rsidRPr="00D9555A">
        <w:t xml:space="preserve"> and </w:t>
      </w:r>
      <w:proofErr w:type="spellStart"/>
      <w:r w:rsidRPr="00D9555A">
        <w:t>StudentID</w:t>
      </w:r>
      <w:proofErr w:type="spellEnd"/>
      <w:r w:rsidRPr="00D9555A">
        <w:t xml:space="preserve">. </w:t>
      </w:r>
      <w:proofErr w:type="gramStart"/>
      <w:r w:rsidRPr="00D9555A">
        <w:t>Besides this validation has been implemented to check if the course and student exists in the system.</w:t>
      </w:r>
      <w:proofErr w:type="gramEnd"/>
      <w:r w:rsidRPr="00D9555A">
        <w:t xml:space="preserve"> </w:t>
      </w:r>
    </w:p>
    <w:p w:rsidR="00515DDD" w:rsidRPr="00515DDD" w:rsidRDefault="00515DDD" w:rsidP="00515DDD">
      <w:pPr>
        <w:pStyle w:val="Heading1"/>
      </w:pPr>
      <w:r w:rsidRPr="00515DDD">
        <w:t>UML Sequence Diagram</w:t>
      </w:r>
    </w:p>
    <w:p w:rsidR="00515DDD" w:rsidRPr="00D9555A" w:rsidRDefault="00515DDD" w:rsidP="00585CD1">
      <w:pPr>
        <w:pStyle w:val="Heading3"/>
      </w:pPr>
      <w:r w:rsidRPr="00515DDD">
        <w:lastRenderedPageBreak/>
        <w:t>Print Student Transcript</w:t>
      </w: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407670</wp:posOffset>
            </wp:positionV>
            <wp:extent cx="4722495" cy="5505450"/>
            <wp:effectExtent l="19050" t="0" r="1905" b="0"/>
            <wp:wrapTopAndBottom/>
            <wp:docPr id="2" name="Picture 1" descr="C:\Users\jibi\Dropbox\CZ2002 - OODP\Diagram\oodp.Admin.printStudentTranscript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bi\Dropbox\CZ2002 - OODP\Diagram\oodp.Admin.printStudentTranscript(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129" w:rsidRDefault="007A4129" w:rsidP="00515DDD">
      <w:pPr>
        <w:pStyle w:val="Heading1"/>
      </w:pPr>
      <w:r>
        <w:t>Test Cases</w:t>
      </w:r>
    </w:p>
    <w:p w:rsidR="007A4129" w:rsidRPr="007A4129" w:rsidRDefault="007A4129" w:rsidP="007A4129">
      <w:pPr>
        <w:rPr>
          <w:bCs/>
        </w:rPr>
      </w:pPr>
      <w:r w:rsidRPr="007A4129">
        <w:rPr>
          <w:bCs/>
        </w:rPr>
        <w:t>This section of the report demonstrated the various test cases for all the functional requirements.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Welcome to SCRAME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-------------------------------------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STUDENT COURSE REGISTRATION AND MARK ENTRY Application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Please choose an option 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1.Add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Student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2.Add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Course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lastRenderedPageBreak/>
        <w:t>3.Register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Course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4.Check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Vacancy for a Course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5.Print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Student list of a course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6.Enter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Course Assessment Components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Weightage</w:t>
      </w:r>
      <w:proofErr w:type="spell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7.Enter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Coursework Marks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8.Enter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Exam Marks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9.Print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Course Statistics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10</w:t>
      </w: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.Print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Student Transcript</w:t>
      </w:r>
    </w:p>
    <w:p w:rsidR="007A4129" w:rsidRPr="00585CD1" w:rsidRDefault="007A4129" w:rsidP="00585CD1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11</w:t>
      </w: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.Exit</w:t>
      </w:r>
      <w:proofErr w:type="gramEnd"/>
    </w:p>
    <w:p w:rsidR="007A4129" w:rsidRDefault="007A4129" w:rsidP="00585CD1">
      <w:pPr>
        <w:pStyle w:val="Heading3"/>
      </w:pPr>
      <w:r>
        <w:t>Add Student</w:t>
      </w:r>
    </w:p>
    <w:p w:rsidR="007A4129" w:rsidRDefault="007A4129" w:rsidP="00585CD1">
      <w:pPr>
        <w:pStyle w:val="Heading5"/>
        <w:spacing w:before="0"/>
      </w:pPr>
      <w:r>
        <w:t>Test Case 1: Invalid Input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Your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Selection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1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student ID: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1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Student with this ID already exists.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Nishant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Chemburkar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ab/>
        <w:t>1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Please enter Student ID again: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5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Student Name: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spellStart"/>
      <w:r w:rsidRPr="007A4129">
        <w:rPr>
          <w:rFonts w:ascii="Consolas" w:eastAsia="Calibri" w:hAnsi="Consolas" w:cs="Consolas"/>
          <w:color w:val="00C87D"/>
          <w:lang w:eastAsia="en-US"/>
        </w:rPr>
        <w:t>Pooja</w:t>
      </w:r>
      <w:proofErr w:type="spellEnd"/>
      <w:r w:rsidRPr="007A4129">
        <w:rPr>
          <w:rFonts w:ascii="Consolas" w:eastAsia="Calibri" w:hAnsi="Consolas" w:cs="Consolas"/>
          <w:color w:val="00C87D"/>
          <w:lang w:eastAsia="en-US"/>
        </w:rPr>
        <w:t xml:space="preserve"> </w:t>
      </w:r>
      <w:proofErr w:type="spellStart"/>
      <w:r w:rsidRPr="007A4129">
        <w:rPr>
          <w:rFonts w:ascii="Consolas" w:eastAsia="Calibri" w:hAnsi="Consolas" w:cs="Consolas"/>
          <w:color w:val="00C87D"/>
          <w:lang w:eastAsia="en-US"/>
        </w:rPr>
        <w:t>Sukheja</w:t>
      </w:r>
      <w:proofErr w:type="spell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Email ID: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pooja@.com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Invalid email! Please enter email ID again: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Pooja@gmail.com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Student Gender: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C87D"/>
          <w:lang w:eastAsia="en-US"/>
        </w:rPr>
        <w:t>f</w:t>
      </w:r>
      <w:proofErr w:type="gram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Study Year: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7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Study Year should be between 1 and 6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Study Year again: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2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Enter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Programme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>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spellStart"/>
      <w:proofErr w:type="gramStart"/>
      <w:r w:rsidRPr="007A4129">
        <w:rPr>
          <w:rFonts w:ascii="Consolas" w:eastAsia="Calibri" w:hAnsi="Consolas" w:cs="Consolas"/>
          <w:color w:val="00C87D"/>
          <w:lang w:eastAsia="en-US"/>
        </w:rPr>
        <w:t>csc</w:t>
      </w:r>
      <w:proofErr w:type="spellEnd"/>
      <w:proofErr w:type="gram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Student successfully registered!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-------Students registered with SCRAME</w:t>
      </w: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:-------</w:t>
      </w:r>
      <w:proofErr w:type="gram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ID 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 xml:space="preserve"> Name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1 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Nishant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Chemburkar</w:t>
      </w:r>
      <w:proofErr w:type="spell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2 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Prathna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Sukheja</w:t>
      </w:r>
      <w:proofErr w:type="spell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3 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Saanya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Lulla</w:t>
      </w:r>
      <w:proofErr w:type="spell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4 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Akriti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Vij</w:t>
      </w:r>
      <w:proofErr w:type="spellEnd"/>
    </w:p>
    <w:p w:rsidR="007A4129" w:rsidRPr="00585CD1" w:rsidRDefault="007A4129" w:rsidP="00585CD1">
      <w:pPr>
        <w:shd w:val="clear" w:color="auto" w:fill="D6ECFF" w:themeFill="background2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5      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Pooja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Sukheja</w:t>
      </w:r>
      <w:proofErr w:type="spellEnd"/>
    </w:p>
    <w:p w:rsidR="007A4129" w:rsidRPr="007A4129" w:rsidRDefault="007A4129" w:rsidP="00585CD1">
      <w:pPr>
        <w:pStyle w:val="Heading3"/>
        <w:spacing w:before="0"/>
        <w:rPr>
          <w:rFonts w:eastAsia="Calibri"/>
          <w:lang w:eastAsia="en-US"/>
        </w:rPr>
      </w:pPr>
      <w:r w:rsidRPr="007A4129">
        <w:rPr>
          <w:rFonts w:eastAsia="Calibri"/>
          <w:lang w:eastAsia="en-US"/>
        </w:rPr>
        <w:t xml:space="preserve">Add </w:t>
      </w:r>
      <w:r>
        <w:rPr>
          <w:rFonts w:eastAsia="Calibri"/>
          <w:lang w:eastAsia="en-US"/>
        </w:rPr>
        <w:t>Course</w:t>
      </w:r>
    </w:p>
    <w:p w:rsidR="007A4129" w:rsidRPr="007A4129" w:rsidRDefault="007A4129" w:rsidP="00585CD1">
      <w:pPr>
        <w:pStyle w:val="Heading5"/>
        <w:spacing w:before="0"/>
        <w:rPr>
          <w:rFonts w:eastAsia="Calibri"/>
          <w:lang w:eastAsia="en-US"/>
        </w:rPr>
      </w:pPr>
      <w:r w:rsidRPr="007A4129">
        <w:rPr>
          <w:rFonts w:eastAsia="Calibri"/>
          <w:lang w:eastAsia="en-US"/>
        </w:rPr>
        <w:t>Test Case 1: Invalid Input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b/>
          <w:color w:val="000000"/>
          <w:lang w:eastAsia="en-US"/>
        </w:rPr>
      </w:pPr>
      <w:r w:rsidRPr="007A4129">
        <w:rPr>
          <w:rFonts w:ascii="Consolas" w:eastAsia="Calibri" w:hAnsi="Consolas" w:cs="Consolas"/>
          <w:b/>
          <w:color w:val="000000"/>
          <w:lang w:eastAsia="en-US"/>
        </w:rPr>
        <w:t>Test case 2</w:t>
      </w:r>
      <w:proofErr w:type="gramStart"/>
      <w:r w:rsidRPr="007A4129">
        <w:rPr>
          <w:rFonts w:ascii="Consolas" w:eastAsia="Calibri" w:hAnsi="Consolas" w:cs="Consolas"/>
          <w:b/>
          <w:color w:val="000000"/>
          <w:lang w:eastAsia="en-US"/>
        </w:rPr>
        <w:t>:Invalid</w:t>
      </w:r>
      <w:proofErr w:type="gramEnd"/>
      <w:r w:rsidRPr="007A4129">
        <w:rPr>
          <w:rFonts w:ascii="Consolas" w:eastAsia="Calibri" w:hAnsi="Consolas" w:cs="Consolas"/>
          <w:b/>
          <w:color w:val="000000"/>
          <w:lang w:eastAsia="en-US"/>
        </w:rPr>
        <w:t xml:space="preserve"> Inputs.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Your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Selection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2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Course ID: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CZ2004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lastRenderedPageBreak/>
        <w:t>Course with this ID already exists.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Human Computer InteractionCZ2004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Course Already Exists! Please enter Course ID again: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CZ2005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course name: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OS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maximum number of students allowed in the Course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30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Course Credits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7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Credits have to be between 1-5.Enter Course Credits again!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3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Select </w:t>
      </w: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Professor :</w:t>
      </w:r>
      <w:proofErr w:type="gram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1) Name: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Anwitaman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Datta</w:t>
      </w:r>
      <w:proofErr w:type="spell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2) Name: Michael Harold Lees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3) Name: David Dyer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3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Choose type of Course: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1.Lec</w:t>
      </w:r>
      <w:proofErr w:type="gram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2.Lec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>/Tut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3.Lec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>/Tut/Lab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2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No. of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tutgroups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>: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2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Course successfully added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-------Courses registered with SCRAME</w:t>
      </w: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:-------</w:t>
      </w:r>
      <w:proofErr w:type="gram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 xml:space="preserve">ID 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 xml:space="preserve"> Name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CZ2001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 xml:space="preserve">Algorithms by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Anwitaman</w:t>
      </w:r>
      <w:proofErr w:type="spell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</w:t>
      </w:r>
      <w:proofErr w:type="spellStart"/>
      <w:r w:rsidRPr="007A4129">
        <w:rPr>
          <w:rFonts w:ascii="Consolas" w:eastAsia="Calibri" w:hAnsi="Consolas" w:cs="Consolas"/>
          <w:color w:val="000000"/>
          <w:lang w:eastAsia="en-US"/>
        </w:rPr>
        <w:t>Datta</w:t>
      </w:r>
      <w:proofErr w:type="spell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CZ2002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>Object Oriented Programming by Michael Harold Lees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CZ2003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>Graphics by David Dyer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CZ2004</w:t>
      </w:r>
      <w:r w:rsidRPr="007A4129">
        <w:rPr>
          <w:rFonts w:ascii="Consolas" w:eastAsia="Calibri" w:hAnsi="Consolas" w:cs="Consolas"/>
          <w:color w:val="000000"/>
          <w:lang w:eastAsia="en-US"/>
        </w:rPr>
        <w:tab/>
        <w:t>Human Computer Interaction by Michael Harold Lees</w:t>
      </w:r>
    </w:p>
    <w:p w:rsidR="007A4129" w:rsidRDefault="007A4129" w:rsidP="007A4129">
      <w:pPr>
        <w:shd w:val="clear" w:color="auto" w:fill="D6ECFF" w:themeFill="background2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CZ2005 OS by David Dyer</w:t>
      </w:r>
    </w:p>
    <w:p w:rsidR="007A4129" w:rsidRDefault="007A4129" w:rsidP="007A4129">
      <w:pPr>
        <w:pStyle w:val="Heading3"/>
        <w:rPr>
          <w:rFonts w:eastAsia="Calibri"/>
          <w:lang w:eastAsia="en-US"/>
        </w:rPr>
      </w:pPr>
      <w:r>
        <w:rPr>
          <w:rFonts w:eastAsia="Calibri"/>
          <w:lang w:eastAsia="en-US"/>
        </w:rPr>
        <w:t>Register Course</w:t>
      </w:r>
    </w:p>
    <w:p w:rsidR="00C73272" w:rsidRDefault="007A4129" w:rsidP="00585CD1">
      <w:pPr>
        <w:pStyle w:val="Heading5"/>
        <w:spacing w:before="0"/>
        <w:rPr>
          <w:rFonts w:eastAsia="Calibri"/>
          <w:lang w:eastAsia="en-US"/>
        </w:rPr>
      </w:pPr>
      <w:r w:rsidRPr="007A4129">
        <w:rPr>
          <w:rFonts w:eastAsia="Calibri"/>
          <w:lang w:eastAsia="en-US"/>
        </w:rPr>
        <w:t>Test c</w:t>
      </w:r>
      <w:r>
        <w:rPr>
          <w:rFonts w:eastAsia="Calibri"/>
          <w:lang w:eastAsia="en-US"/>
        </w:rPr>
        <w:t>ase 1: Course Already Registered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Your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Selection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3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Student ID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C87D"/>
          <w:lang w:eastAsia="en-US"/>
        </w:rPr>
        <w:t>4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1) Algorithms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2) Object Oriented Programming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3) Graphics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4) Human Computer Interaction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5) OS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6) Software Engineering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Input Course No</w:t>
      </w: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:4</w:t>
      </w:r>
      <w:proofErr w:type="gram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auto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You have registered already!</w:t>
      </w:r>
    </w:p>
    <w:p w:rsidR="007A4129" w:rsidRPr="00C73272" w:rsidRDefault="007A4129" w:rsidP="00C73272">
      <w:pPr>
        <w:pStyle w:val="Heading5"/>
        <w:rPr>
          <w:rFonts w:eastAsia="Calibri"/>
          <w:lang w:eastAsia="en-US"/>
        </w:rPr>
      </w:pPr>
      <w:r w:rsidRPr="00C73272">
        <w:rPr>
          <w:rFonts w:eastAsia="Calibri"/>
          <w:lang w:eastAsia="en-US"/>
        </w:rPr>
        <w:t>Test case 2: No Vacancies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Your</w:t>
      </w:r>
      <w:proofErr w:type="gramEnd"/>
      <w:r w:rsidRPr="007A4129">
        <w:rPr>
          <w:rFonts w:ascii="Consolas" w:eastAsia="Calibri" w:hAnsi="Consolas" w:cs="Consolas"/>
          <w:color w:val="000000"/>
          <w:lang w:eastAsia="en-US"/>
        </w:rPr>
        <w:t xml:space="preserve"> Selection</w:t>
      </w:r>
    </w:p>
    <w:p w:rsidR="007A4129" w:rsidRPr="00780BA3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1AB39F" w:themeColor="accent6"/>
          <w:lang w:eastAsia="en-US"/>
        </w:rPr>
      </w:pPr>
      <w:r w:rsidRPr="00780BA3">
        <w:rPr>
          <w:rFonts w:ascii="Consolas" w:eastAsia="Calibri" w:hAnsi="Consolas" w:cs="Consolas"/>
          <w:color w:val="1AB39F" w:themeColor="accent6"/>
          <w:lang w:eastAsia="en-US"/>
        </w:rPr>
        <w:t>3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Enter Student ID</w:t>
      </w:r>
    </w:p>
    <w:p w:rsidR="007A4129" w:rsidRPr="00780BA3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1AB39F" w:themeColor="accent6"/>
          <w:lang w:eastAsia="en-US"/>
        </w:rPr>
      </w:pPr>
      <w:r w:rsidRPr="00780BA3">
        <w:rPr>
          <w:rFonts w:ascii="Consolas" w:eastAsia="Calibri" w:hAnsi="Consolas" w:cs="Consolas"/>
          <w:color w:val="1AB39F" w:themeColor="accent6"/>
          <w:lang w:eastAsia="en-US"/>
        </w:rPr>
        <w:t>4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lastRenderedPageBreak/>
        <w:t>1) Algorithms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2) Object Oriented Programming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3) Graphics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4) Human Computer Interaction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5) OS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6) Software Engineering</w:t>
      </w:r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Input Course No</w:t>
      </w:r>
      <w:proofErr w:type="gramStart"/>
      <w:r w:rsidRPr="007A4129">
        <w:rPr>
          <w:rFonts w:ascii="Consolas" w:eastAsia="Calibri" w:hAnsi="Consolas" w:cs="Consolas"/>
          <w:color w:val="000000"/>
          <w:lang w:eastAsia="en-US"/>
        </w:rPr>
        <w:t>:</w:t>
      </w:r>
      <w:r w:rsidRPr="00780BA3">
        <w:rPr>
          <w:rFonts w:ascii="Consolas" w:eastAsia="Calibri" w:hAnsi="Consolas" w:cs="Consolas"/>
          <w:color w:val="1AB39F" w:themeColor="accent6"/>
          <w:lang w:eastAsia="en-US"/>
        </w:rPr>
        <w:t>6</w:t>
      </w:r>
      <w:proofErr w:type="gramEnd"/>
    </w:p>
    <w:p w:rsidR="007A4129" w:rsidRPr="007A4129" w:rsidRDefault="007A4129" w:rsidP="007A4129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lang w:eastAsia="en-US"/>
        </w:rPr>
      </w:pPr>
      <w:r w:rsidRPr="007A4129">
        <w:rPr>
          <w:rFonts w:ascii="Consolas" w:eastAsia="Calibri" w:hAnsi="Consolas" w:cs="Consolas"/>
          <w:color w:val="000000"/>
          <w:lang w:eastAsia="en-US"/>
        </w:rPr>
        <w:t>Sorry No Vacancy for Lecture. Sorry No Vacancy for Tutorial/Lab.</w:t>
      </w:r>
    </w:p>
    <w:p w:rsidR="007A4129" w:rsidRPr="00C73272" w:rsidRDefault="007A4129" w:rsidP="00C73272">
      <w:pPr>
        <w:pStyle w:val="Heading5"/>
        <w:rPr>
          <w:rFonts w:eastAsia="Calibri"/>
          <w:lang w:eastAsia="en-US"/>
        </w:rPr>
      </w:pPr>
      <w:r w:rsidRPr="00C73272">
        <w:rPr>
          <w:rFonts w:eastAsia="Calibri"/>
          <w:lang w:eastAsia="en-US"/>
        </w:rPr>
        <w:t>Test case3:</w:t>
      </w:r>
      <w:r w:rsidR="00C73272" w:rsidRPr="00C73272">
        <w:rPr>
          <w:rFonts w:eastAsia="Calibri"/>
          <w:lang w:eastAsia="en-US"/>
        </w:rPr>
        <w:t xml:space="preserve"> </w:t>
      </w:r>
      <w:r w:rsidRPr="00C73272">
        <w:rPr>
          <w:rFonts w:eastAsia="Calibri"/>
          <w:lang w:eastAsia="en-US"/>
        </w:rPr>
        <w:t>Invalid Student ID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proofErr w:type="gramStart"/>
      <w:r w:rsidRPr="00C73272">
        <w:rPr>
          <w:rFonts w:ascii="Consolas" w:eastAsia="Calibri" w:hAnsi="Consolas" w:cs="Consolas"/>
          <w:color w:val="000000"/>
          <w:lang w:eastAsia="en-US"/>
        </w:rPr>
        <w:t>Your</w:t>
      </w:r>
      <w:proofErr w:type="gramEnd"/>
      <w:r w:rsidRPr="00C73272">
        <w:rPr>
          <w:rFonts w:ascii="Consolas" w:eastAsia="Calibri" w:hAnsi="Consolas" w:cs="Consolas"/>
          <w:color w:val="000000"/>
          <w:lang w:eastAsia="en-US"/>
        </w:rPr>
        <w:t xml:space="preserve"> Selection</w:t>
      </w:r>
    </w:p>
    <w:p w:rsidR="007A4129" w:rsidRPr="00780BA3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1AB39F" w:themeColor="accent6"/>
          <w:lang w:eastAsia="en-US"/>
        </w:rPr>
      </w:pPr>
      <w:r w:rsidRPr="00780BA3">
        <w:rPr>
          <w:rFonts w:ascii="Consolas" w:eastAsia="Calibri" w:hAnsi="Consolas" w:cs="Consolas"/>
          <w:color w:val="1AB39F" w:themeColor="accent6"/>
          <w:lang w:eastAsia="en-US"/>
        </w:rPr>
        <w:t>3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Enter Student ID</w:t>
      </w:r>
    </w:p>
    <w:p w:rsidR="007A4129" w:rsidRPr="00780BA3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1AB39F" w:themeColor="accent6"/>
          <w:lang w:eastAsia="en-US"/>
        </w:rPr>
      </w:pPr>
      <w:r w:rsidRPr="00780BA3">
        <w:rPr>
          <w:rFonts w:ascii="Consolas" w:eastAsia="Calibri" w:hAnsi="Consolas" w:cs="Consolas"/>
          <w:color w:val="1AB39F" w:themeColor="accent6"/>
          <w:lang w:eastAsia="en-US"/>
        </w:rPr>
        <w:t>8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Student not found registered in SCRAME.</w:t>
      </w:r>
    </w:p>
    <w:p w:rsidR="007A4129" w:rsidRPr="00C73272" w:rsidRDefault="007A4129" w:rsidP="00C73272">
      <w:pPr>
        <w:pStyle w:val="Heading5"/>
        <w:rPr>
          <w:rFonts w:eastAsia="Calibri"/>
          <w:lang w:eastAsia="en-US"/>
        </w:rPr>
      </w:pPr>
      <w:r w:rsidRPr="00C73272">
        <w:rPr>
          <w:rFonts w:eastAsia="Calibri"/>
          <w:lang w:eastAsia="en-US"/>
        </w:rPr>
        <w:t xml:space="preserve"> Test case 4: Successful Registration.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proofErr w:type="gramStart"/>
      <w:r w:rsidRPr="00C73272">
        <w:rPr>
          <w:rFonts w:ascii="Consolas" w:eastAsia="Calibri" w:hAnsi="Consolas" w:cs="Consolas"/>
          <w:color w:val="000000"/>
          <w:lang w:eastAsia="en-US"/>
        </w:rPr>
        <w:t>Your</w:t>
      </w:r>
      <w:proofErr w:type="gramEnd"/>
      <w:r w:rsidRPr="00C73272">
        <w:rPr>
          <w:rFonts w:ascii="Consolas" w:eastAsia="Calibri" w:hAnsi="Consolas" w:cs="Consolas"/>
          <w:color w:val="000000"/>
          <w:lang w:eastAsia="en-US"/>
        </w:rPr>
        <w:t xml:space="preserve"> Selection</w:t>
      </w:r>
    </w:p>
    <w:p w:rsidR="007A4129" w:rsidRPr="00780BA3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1AB39F" w:themeColor="accent6"/>
          <w:lang w:eastAsia="en-US"/>
        </w:rPr>
      </w:pPr>
      <w:r w:rsidRPr="00780BA3">
        <w:rPr>
          <w:rFonts w:ascii="Consolas" w:eastAsia="Calibri" w:hAnsi="Consolas" w:cs="Consolas"/>
          <w:color w:val="1AB39F" w:themeColor="accent6"/>
          <w:lang w:eastAsia="en-US"/>
        </w:rPr>
        <w:t>3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Enter Student ID</w:t>
      </w:r>
    </w:p>
    <w:p w:rsidR="007A4129" w:rsidRPr="00780BA3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1AB39F" w:themeColor="accent6"/>
          <w:lang w:eastAsia="en-US"/>
        </w:rPr>
      </w:pPr>
      <w:r w:rsidRPr="00780BA3">
        <w:rPr>
          <w:rFonts w:ascii="Consolas" w:eastAsia="Calibri" w:hAnsi="Consolas" w:cs="Consolas"/>
          <w:color w:val="1AB39F" w:themeColor="accent6"/>
          <w:lang w:eastAsia="en-US"/>
        </w:rPr>
        <w:t>4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1) Algorithms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2) Object Oriented Programming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3) Graphics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4) Human Computer Interaction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5) OS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6) Software Engineering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Input Course No</w:t>
      </w:r>
      <w:proofErr w:type="gramStart"/>
      <w:r w:rsidRPr="00C73272">
        <w:rPr>
          <w:rFonts w:ascii="Consolas" w:eastAsia="Calibri" w:hAnsi="Consolas" w:cs="Consolas"/>
          <w:color w:val="000000"/>
          <w:lang w:eastAsia="en-US"/>
        </w:rPr>
        <w:t>:</w:t>
      </w:r>
      <w:r w:rsidRPr="00780BA3">
        <w:rPr>
          <w:rFonts w:ascii="Consolas" w:eastAsia="Calibri" w:hAnsi="Consolas" w:cs="Consolas"/>
          <w:color w:val="1AB39F" w:themeColor="accent6"/>
          <w:lang w:eastAsia="en-US"/>
        </w:rPr>
        <w:t>3</w:t>
      </w:r>
      <w:proofErr w:type="gramEnd"/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 xml:space="preserve">Lecture </w:t>
      </w:r>
      <w:proofErr w:type="gramStart"/>
      <w:r w:rsidRPr="00C73272">
        <w:rPr>
          <w:rFonts w:ascii="Consolas" w:eastAsia="Calibri" w:hAnsi="Consolas" w:cs="Consolas"/>
          <w:color w:val="000000"/>
          <w:lang w:eastAsia="en-US"/>
        </w:rPr>
        <w:t>Vacancy :</w:t>
      </w:r>
      <w:proofErr w:type="gramEnd"/>
      <w:r w:rsidRPr="00C73272">
        <w:rPr>
          <w:rFonts w:ascii="Consolas" w:eastAsia="Calibri" w:hAnsi="Consolas" w:cs="Consolas"/>
          <w:color w:val="000000"/>
          <w:lang w:eastAsia="en-US"/>
        </w:rPr>
        <w:t xml:space="preserve"> 30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Choose TUT group</w:t>
      </w:r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Tutorial 1</w:t>
      </w:r>
      <w:r w:rsidRPr="00C73272">
        <w:rPr>
          <w:rFonts w:ascii="Consolas" w:eastAsia="Calibri" w:hAnsi="Consolas" w:cs="Consolas"/>
          <w:color w:val="000000"/>
          <w:lang w:eastAsia="en-US"/>
        </w:rPr>
        <w:tab/>
        <w:t>Vacancy</w:t>
      </w:r>
      <w:proofErr w:type="gramStart"/>
      <w:r w:rsidRPr="00C73272">
        <w:rPr>
          <w:rFonts w:ascii="Consolas" w:eastAsia="Calibri" w:hAnsi="Consolas" w:cs="Consolas"/>
          <w:color w:val="000000"/>
          <w:lang w:eastAsia="en-US"/>
        </w:rPr>
        <w:t>:15</w:t>
      </w:r>
      <w:proofErr w:type="gramEnd"/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Tutorial 2</w:t>
      </w:r>
      <w:r w:rsidRPr="00C73272">
        <w:rPr>
          <w:rFonts w:ascii="Consolas" w:eastAsia="Calibri" w:hAnsi="Consolas" w:cs="Consolas"/>
          <w:color w:val="000000"/>
          <w:lang w:eastAsia="en-US"/>
        </w:rPr>
        <w:tab/>
        <w:t>Vacancy</w:t>
      </w:r>
      <w:proofErr w:type="gramStart"/>
      <w:r w:rsidRPr="00C73272">
        <w:rPr>
          <w:rFonts w:ascii="Consolas" w:eastAsia="Calibri" w:hAnsi="Consolas" w:cs="Consolas"/>
          <w:color w:val="000000"/>
          <w:lang w:eastAsia="en-US"/>
        </w:rPr>
        <w:t>:15</w:t>
      </w:r>
      <w:proofErr w:type="gramEnd"/>
    </w:p>
    <w:p w:rsidR="007A4129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 xml:space="preserve">Enter Group number: </w:t>
      </w:r>
    </w:p>
    <w:p w:rsidR="007A4129" w:rsidRPr="00780BA3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1AB39F" w:themeColor="accent6"/>
          <w:lang w:eastAsia="en-US"/>
        </w:rPr>
      </w:pPr>
      <w:r w:rsidRPr="00780BA3">
        <w:rPr>
          <w:rFonts w:ascii="Consolas" w:eastAsia="Calibri" w:hAnsi="Consolas" w:cs="Consolas"/>
          <w:color w:val="1AB39F" w:themeColor="accent6"/>
          <w:lang w:eastAsia="en-US"/>
        </w:rPr>
        <w:t>1</w:t>
      </w:r>
    </w:p>
    <w:p w:rsidR="001A6CDF" w:rsidRPr="00C73272" w:rsidRDefault="007A4129" w:rsidP="00C73272">
      <w:pPr>
        <w:shd w:val="clear" w:color="auto" w:fill="D6ECFF" w:themeFill="background2"/>
        <w:autoSpaceDE w:val="0"/>
        <w:autoSpaceDN w:val="0"/>
        <w:adjustRightInd w:val="0"/>
        <w:spacing w:before="0" w:after="0" w:line="240" w:lineRule="auto"/>
        <w:rPr>
          <w:rFonts w:ascii="Consolas" w:eastAsia="Calibri" w:hAnsi="Consolas" w:cs="Consolas"/>
          <w:color w:val="000000"/>
          <w:lang w:eastAsia="en-US"/>
        </w:rPr>
      </w:pPr>
      <w:r w:rsidRPr="00C73272">
        <w:rPr>
          <w:rFonts w:ascii="Consolas" w:eastAsia="Calibri" w:hAnsi="Consolas" w:cs="Consolas"/>
          <w:color w:val="000000"/>
          <w:lang w:eastAsia="en-US"/>
        </w:rPr>
        <w:t>You have successfully registered</w:t>
      </w:r>
    </w:p>
    <w:p w:rsidR="001A6CDF" w:rsidRPr="007F2781" w:rsidRDefault="001A6CDF" w:rsidP="001A6CDF">
      <w:pPr>
        <w:pStyle w:val="Heading3"/>
        <w:rPr>
          <w:lang w:eastAsia="en-US"/>
        </w:rPr>
      </w:pPr>
      <w:r w:rsidRPr="007F2781">
        <w:rPr>
          <w:lang w:eastAsia="en-US"/>
        </w:rPr>
        <w:t>Check Vacancy for a Course</w:t>
      </w:r>
    </w:p>
    <w:p w:rsidR="007F2781" w:rsidRPr="007F2781" w:rsidRDefault="007F2781" w:rsidP="00585CD1">
      <w:pPr>
        <w:pStyle w:val="Heading5"/>
        <w:spacing w:before="0"/>
        <w:rPr>
          <w:lang w:eastAsia="en-US"/>
        </w:rPr>
      </w:pPr>
      <w:r w:rsidRPr="007F2781">
        <w:rPr>
          <w:lang w:eastAsia="en-US"/>
        </w:rPr>
        <w:t>Test Case 1:</w:t>
      </w:r>
      <w:r>
        <w:rPr>
          <w:lang w:eastAsia="en-US"/>
        </w:rPr>
        <w:t xml:space="preserve"> </w:t>
      </w:r>
      <w:r w:rsidRPr="007F2781">
        <w:rPr>
          <w:lang w:eastAsia="en-US"/>
        </w:rPr>
        <w:t>Check Vacancy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7F2781">
        <w:rPr>
          <w:rFonts w:ascii="Consolas" w:hAnsi="Consolas" w:cs="Consolas"/>
          <w:color w:val="000000" w:themeColor="text1"/>
          <w:lang w:eastAsia="en-US"/>
        </w:rPr>
        <w:t>Your</w:t>
      </w:r>
      <w:proofErr w:type="gramEnd"/>
      <w:r w:rsidRPr="007F2781">
        <w:rPr>
          <w:rFonts w:ascii="Consolas" w:hAnsi="Consolas" w:cs="Consolas"/>
          <w:color w:val="000000" w:themeColor="text1"/>
          <w:lang w:eastAsia="en-US"/>
        </w:rPr>
        <w:t xml:space="preserve"> Selection</w:t>
      </w:r>
    </w:p>
    <w:p w:rsidR="007F2781" w:rsidRPr="00780BA3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4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7F2781">
        <w:rPr>
          <w:rFonts w:ascii="Consolas" w:hAnsi="Consolas" w:cs="Consolas"/>
          <w:color w:val="000000" w:themeColor="text1"/>
          <w:lang w:eastAsia="en-US"/>
        </w:rPr>
        <w:t>Enter course ID:</w:t>
      </w:r>
    </w:p>
    <w:p w:rsidR="007F2781" w:rsidRPr="00780BA3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CZ3002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7F2781">
        <w:rPr>
          <w:rFonts w:ascii="Consolas" w:hAnsi="Consolas" w:cs="Consolas"/>
          <w:color w:val="000000" w:themeColor="text1"/>
          <w:lang w:eastAsia="en-US"/>
        </w:rPr>
        <w:t>Lecture Vacancy</w:t>
      </w:r>
      <w:proofErr w:type="gramStart"/>
      <w:r w:rsidRPr="007F2781">
        <w:rPr>
          <w:rFonts w:ascii="Consolas" w:hAnsi="Consolas" w:cs="Consolas"/>
          <w:color w:val="000000" w:themeColor="text1"/>
          <w:lang w:eastAsia="en-US"/>
        </w:rPr>
        <w:t>:10</w:t>
      </w:r>
      <w:proofErr w:type="gramEnd"/>
      <w:r w:rsidRPr="007F2781">
        <w:rPr>
          <w:rFonts w:ascii="Consolas" w:hAnsi="Consolas" w:cs="Consolas"/>
          <w:color w:val="000000" w:themeColor="text1"/>
          <w:lang w:eastAsia="en-US"/>
        </w:rPr>
        <w:t>/10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7F2781">
        <w:rPr>
          <w:rFonts w:ascii="Consolas" w:hAnsi="Consolas" w:cs="Consolas"/>
          <w:color w:val="000000" w:themeColor="text1"/>
          <w:lang w:eastAsia="en-US"/>
        </w:rPr>
        <w:t>Check Vacancy for: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7F2781">
        <w:rPr>
          <w:rFonts w:ascii="Consolas" w:hAnsi="Consolas" w:cs="Consolas"/>
          <w:color w:val="000000" w:themeColor="text1"/>
          <w:lang w:eastAsia="en-US"/>
        </w:rPr>
        <w:t>1.Tutorials</w:t>
      </w:r>
      <w:proofErr w:type="gramEnd"/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7F2781">
        <w:rPr>
          <w:rFonts w:ascii="Consolas" w:hAnsi="Consolas" w:cs="Consolas"/>
          <w:color w:val="000000" w:themeColor="text1"/>
          <w:lang w:eastAsia="en-US"/>
        </w:rPr>
        <w:t>2.Labs</w:t>
      </w:r>
      <w:proofErr w:type="gramEnd"/>
    </w:p>
    <w:p w:rsidR="007F2781" w:rsidRPr="00780BA3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1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7F2781">
        <w:rPr>
          <w:rFonts w:ascii="Consolas" w:hAnsi="Consolas" w:cs="Consolas"/>
          <w:color w:val="000000" w:themeColor="text1"/>
          <w:lang w:eastAsia="en-US"/>
        </w:rPr>
        <w:t>Tutorial 1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7F2781">
        <w:rPr>
          <w:rFonts w:ascii="Consolas" w:hAnsi="Consolas" w:cs="Consolas"/>
          <w:color w:val="000000" w:themeColor="text1"/>
          <w:lang w:eastAsia="en-US"/>
        </w:rPr>
        <w:t>Tutorial 2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7F2781">
        <w:rPr>
          <w:rFonts w:ascii="Consolas" w:hAnsi="Consolas" w:cs="Consolas"/>
          <w:color w:val="000000" w:themeColor="text1"/>
          <w:lang w:eastAsia="en-US"/>
        </w:rPr>
        <w:t>Enter Tutorial group:</w:t>
      </w:r>
    </w:p>
    <w:p w:rsidR="007F2781" w:rsidRPr="00780BA3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1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7F2781">
        <w:rPr>
          <w:rFonts w:ascii="Consolas" w:hAnsi="Consolas" w:cs="Consolas"/>
          <w:color w:val="000000" w:themeColor="text1"/>
          <w:lang w:eastAsia="en-US"/>
        </w:rPr>
        <w:t>Vacancy for Tutorial 1</w:t>
      </w:r>
    </w:p>
    <w:p w:rsidR="007F2781" w:rsidRPr="007F2781" w:rsidRDefault="007F2781" w:rsidP="007F2781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7F2781">
        <w:rPr>
          <w:rFonts w:ascii="Consolas" w:hAnsi="Consolas" w:cs="Consolas"/>
          <w:color w:val="000000" w:themeColor="text1"/>
          <w:lang w:eastAsia="en-US"/>
        </w:rPr>
        <w:t>No students have been registered to this tutorial group!</w:t>
      </w:r>
    </w:p>
    <w:p w:rsidR="001A6CDF" w:rsidRPr="001A6CDF" w:rsidRDefault="001A6CDF" w:rsidP="001A6CDF">
      <w:pPr>
        <w:pStyle w:val="Heading5"/>
        <w:rPr>
          <w:lang w:eastAsia="en-US"/>
        </w:rPr>
      </w:pPr>
      <w:r w:rsidRPr="001A6CDF">
        <w:rPr>
          <w:lang w:eastAsia="en-US"/>
        </w:rPr>
        <w:t>Test Case 2:</w:t>
      </w:r>
      <w:r>
        <w:rPr>
          <w:lang w:eastAsia="en-US"/>
        </w:rPr>
        <w:t xml:space="preserve"> </w:t>
      </w:r>
      <w:r w:rsidRPr="001A6CDF">
        <w:rPr>
          <w:lang w:eastAsia="en-US"/>
        </w:rPr>
        <w:t>Invalid Course ID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Your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Selection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4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Enter course ID: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CZ3001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b/>
          <w:bCs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No such course exists</w:t>
      </w:r>
    </w:p>
    <w:p w:rsidR="001A6CDF" w:rsidRPr="001A6CDF" w:rsidRDefault="001A6CDF" w:rsidP="001A6CDF">
      <w:pPr>
        <w:pStyle w:val="Heading3"/>
        <w:rPr>
          <w:lang w:eastAsia="en-US"/>
        </w:rPr>
      </w:pPr>
      <w:r w:rsidRPr="001A6CDF">
        <w:rPr>
          <w:lang w:eastAsia="en-US"/>
        </w:rPr>
        <w:t>Print Student List</w:t>
      </w:r>
    </w:p>
    <w:p w:rsidR="001A6CDF" w:rsidRPr="001A6CDF" w:rsidRDefault="001A6CDF" w:rsidP="00585CD1">
      <w:pPr>
        <w:pStyle w:val="Heading5"/>
        <w:spacing w:before="0"/>
        <w:rPr>
          <w:lang w:eastAsia="en-US"/>
        </w:rPr>
      </w:pPr>
      <w:r w:rsidRPr="001A6CDF">
        <w:rPr>
          <w:lang w:eastAsia="en-US"/>
        </w:rPr>
        <w:t>Test case1:</w:t>
      </w:r>
      <w:r>
        <w:rPr>
          <w:lang w:eastAsia="en-US"/>
        </w:rPr>
        <w:t xml:space="preserve"> </w:t>
      </w:r>
      <w:r w:rsidRPr="001A6CDF">
        <w:rPr>
          <w:lang w:eastAsia="en-US"/>
        </w:rPr>
        <w:t>Print Student List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Your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Selection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5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Enter course ID: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CZ2002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Print Student List: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1.Lecture</w:t>
      </w:r>
      <w:proofErr w:type="gram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2.Tutorials</w:t>
      </w:r>
      <w:proofErr w:type="gram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4.Stop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Printing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Enter your selection: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---------------Lecture List-----------------: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ID </w:t>
      </w:r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Name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2 </w:t>
      </w:r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</w:t>
      </w: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Prathna</w:t>
      </w:r>
      <w:proofErr w:type="spell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</w:t>
      </w: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Sukheja</w:t>
      </w:r>
      <w:proofErr w:type="spell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3 </w:t>
      </w:r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</w:t>
      </w: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Saanya</w:t>
      </w:r>
      <w:proofErr w:type="spell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</w:t>
      </w: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Lulla</w:t>
      </w:r>
      <w:proofErr w:type="spell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Print Student List: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1.Lecture</w:t>
      </w:r>
      <w:proofErr w:type="gram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2.Tutorials</w:t>
      </w:r>
      <w:proofErr w:type="gram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4.Stop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Printing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Enter your selection: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2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Tutorials in this course: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Tutorial 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Tutorial 2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Enter Tutorial group: 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2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---------------Tutorial List-----------------: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ID </w:t>
      </w:r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Name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No students registered to this Tutorial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Print Student List: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1.Lecture</w:t>
      </w:r>
      <w:proofErr w:type="gram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2.Tutorials</w:t>
      </w:r>
      <w:proofErr w:type="gram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4.Stop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Printing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Enter your selection: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2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Tutorials in this course: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Tutorial 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Tutorial 2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Enter Tutorial group: 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780BA3">
        <w:rPr>
          <w:rFonts w:ascii="Consolas" w:hAnsi="Consolas" w:cs="Consolas"/>
          <w:color w:val="1AB39F" w:themeColor="accent6"/>
          <w:lang w:eastAsia="en-US"/>
        </w:rPr>
        <w:t>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---------------Tutorial List-----------------: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ID </w:t>
      </w:r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Name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2 </w:t>
      </w:r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</w:t>
      </w: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Prathna</w:t>
      </w:r>
      <w:proofErr w:type="spell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</w:t>
      </w: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Sukheja</w:t>
      </w:r>
      <w:proofErr w:type="spell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3 </w:t>
      </w:r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</w:t>
      </w: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Saanya</w:t>
      </w:r>
      <w:proofErr w:type="spell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</w:t>
      </w: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Lulla</w:t>
      </w:r>
      <w:proofErr w:type="spellEnd"/>
    </w:p>
    <w:p w:rsidR="001A6CDF" w:rsidRPr="001B16BB" w:rsidRDefault="001A6CDF" w:rsidP="001B16BB">
      <w:pPr>
        <w:pStyle w:val="Heading3"/>
        <w:rPr>
          <w:lang w:eastAsia="en-US"/>
        </w:rPr>
      </w:pPr>
      <w:r w:rsidRPr="001A6CDF">
        <w:rPr>
          <w:lang w:eastAsia="en-US"/>
        </w:rPr>
        <w:t xml:space="preserve">Enter </w:t>
      </w:r>
      <w:proofErr w:type="spellStart"/>
      <w:r w:rsidRPr="001A6CDF">
        <w:rPr>
          <w:lang w:eastAsia="en-US"/>
        </w:rPr>
        <w:t>Weightage</w:t>
      </w:r>
      <w:proofErr w:type="spellEnd"/>
      <w:r w:rsidRPr="001A6CDF">
        <w:rPr>
          <w:lang w:eastAsia="en-US"/>
        </w:rPr>
        <w:t xml:space="preserve"> for Courses along with Sub components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/>
          <w:color w:val="000000" w:themeColor="text1"/>
          <w:lang w:eastAsia="en-US"/>
        </w:rPr>
        <w:t>Your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Selection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780BA3">
        <w:rPr>
          <w:rFonts w:ascii="Consolas" w:hAnsi="Consolas"/>
          <w:color w:val="1AB39F" w:themeColor="accent6"/>
          <w:lang w:eastAsia="en-US"/>
        </w:rPr>
        <w:t>6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>Enter Course ID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780BA3">
        <w:rPr>
          <w:rFonts w:ascii="Consolas" w:hAnsi="Consolas"/>
          <w:color w:val="1AB39F" w:themeColor="accent6"/>
          <w:lang w:eastAsia="en-US"/>
        </w:rPr>
        <w:t>CZ0002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>How many subcomponents do you wish to have?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780BA3">
        <w:rPr>
          <w:rFonts w:ascii="Consolas" w:hAnsi="Consolas"/>
          <w:color w:val="1AB39F" w:themeColor="accent6"/>
          <w:lang w:eastAsia="en-US"/>
        </w:rPr>
        <w:t>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 xml:space="preserve">Enter Exam </w:t>
      </w:r>
      <w:proofErr w:type="spellStart"/>
      <w:r w:rsidRPr="001A6CDF">
        <w:rPr>
          <w:rFonts w:ascii="Consolas" w:hAnsi="Consolas"/>
          <w:color w:val="000000" w:themeColor="text1"/>
          <w:lang w:eastAsia="en-US"/>
        </w:rPr>
        <w:t>Weightage</w:t>
      </w:r>
      <w:proofErr w:type="spellEnd"/>
      <w:r w:rsidRPr="001A6CDF">
        <w:rPr>
          <w:rFonts w:ascii="Consolas" w:hAnsi="Consolas"/>
          <w:color w:val="000000" w:themeColor="text1"/>
          <w:lang w:eastAsia="en-US"/>
        </w:rPr>
        <w:t>: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780BA3">
        <w:rPr>
          <w:rFonts w:ascii="Consolas" w:hAnsi="Consolas"/>
          <w:color w:val="1AB39F" w:themeColor="accent6"/>
          <w:lang w:eastAsia="en-US"/>
        </w:rPr>
        <w:t>90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b/>
          <w:bCs/>
          <w:color w:val="000000" w:themeColor="text1"/>
          <w:u w:val="single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 xml:space="preserve">Therefore, Course Work </w:t>
      </w:r>
      <w:proofErr w:type="spellStart"/>
      <w:r w:rsidRPr="001A6CDF">
        <w:rPr>
          <w:rFonts w:ascii="Consolas" w:hAnsi="Consolas"/>
          <w:color w:val="000000" w:themeColor="text1"/>
          <w:lang w:eastAsia="en-US"/>
        </w:rPr>
        <w:t>weightage</w:t>
      </w:r>
      <w:proofErr w:type="spellEnd"/>
      <w:r w:rsidRPr="001A6CDF">
        <w:rPr>
          <w:rFonts w:ascii="Consolas" w:hAnsi="Consolas"/>
          <w:color w:val="000000" w:themeColor="text1"/>
          <w:lang w:eastAsia="en-US"/>
        </w:rPr>
        <w:t>: 10</w:t>
      </w:r>
    </w:p>
    <w:p w:rsidR="001A6CDF" w:rsidRPr="001A6CDF" w:rsidRDefault="001A6CDF" w:rsidP="001A6CDF">
      <w:pPr>
        <w:pStyle w:val="Heading3"/>
        <w:rPr>
          <w:lang w:eastAsia="en-US"/>
        </w:rPr>
      </w:pPr>
      <w:r w:rsidRPr="001A6CDF">
        <w:rPr>
          <w:lang w:eastAsia="en-US"/>
        </w:rPr>
        <w:t>Enter Course Work Marks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/>
          <w:color w:val="000000" w:themeColor="text1"/>
          <w:lang w:eastAsia="en-US"/>
        </w:rPr>
        <w:t>Your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Selection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780BA3">
        <w:rPr>
          <w:rFonts w:ascii="Consolas" w:hAnsi="Consolas"/>
          <w:color w:val="1AB39F" w:themeColor="accent6"/>
          <w:lang w:eastAsia="en-US"/>
        </w:rPr>
        <w:t>7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>Enter Student ID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780BA3">
        <w:rPr>
          <w:rFonts w:ascii="Consolas" w:hAnsi="Consolas"/>
          <w:color w:val="1AB39F" w:themeColor="accent6"/>
          <w:lang w:eastAsia="en-US"/>
        </w:rPr>
        <w:t>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 xml:space="preserve">Enter course </w:t>
      </w:r>
      <w:proofErr w:type="gramStart"/>
      <w:r w:rsidRPr="001A6CDF">
        <w:rPr>
          <w:rFonts w:ascii="Consolas" w:hAnsi="Consolas"/>
          <w:color w:val="000000" w:themeColor="text1"/>
          <w:lang w:eastAsia="en-US"/>
        </w:rPr>
        <w:t>Id :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</w:t>
      </w:r>
      <w:r w:rsidRPr="00780BA3">
        <w:rPr>
          <w:rFonts w:ascii="Consolas" w:hAnsi="Consolas"/>
          <w:color w:val="1AB39F" w:themeColor="accent6"/>
          <w:lang w:eastAsia="en-US"/>
        </w:rPr>
        <w:t>CZ3001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 xml:space="preserve">Enter Marks </w:t>
      </w:r>
      <w:proofErr w:type="gramStart"/>
      <w:r w:rsidRPr="001A6CDF">
        <w:rPr>
          <w:rFonts w:ascii="Consolas" w:hAnsi="Consolas"/>
          <w:color w:val="000000" w:themeColor="text1"/>
          <w:lang w:eastAsia="en-US"/>
        </w:rPr>
        <w:t>for  Assignment1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(Out of 100)</w:t>
      </w:r>
    </w:p>
    <w:p w:rsidR="001A6CDF" w:rsidRPr="00780BA3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780BA3">
        <w:rPr>
          <w:rFonts w:ascii="Consolas" w:hAnsi="Consolas"/>
          <w:color w:val="1AB39F" w:themeColor="accent6"/>
          <w:lang w:eastAsia="en-US"/>
        </w:rPr>
        <w:t>80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 xml:space="preserve">Enter Marks </w:t>
      </w:r>
      <w:proofErr w:type="gramStart"/>
      <w:r w:rsidRPr="001A6CDF">
        <w:rPr>
          <w:rFonts w:ascii="Consolas" w:hAnsi="Consolas"/>
          <w:color w:val="000000" w:themeColor="text1"/>
          <w:lang w:eastAsia="en-US"/>
        </w:rPr>
        <w:t>for  Assignment2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(Out of 100)</w:t>
      </w:r>
    </w:p>
    <w:p w:rsidR="001A6CDF" w:rsidRPr="00585CD1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780BA3">
        <w:rPr>
          <w:rFonts w:ascii="Consolas" w:hAnsi="Consolas"/>
          <w:color w:val="1AB39F" w:themeColor="accent6"/>
          <w:lang w:eastAsia="en-US"/>
        </w:rPr>
        <w:t>70</w:t>
      </w:r>
    </w:p>
    <w:p w:rsidR="001A6CDF" w:rsidRPr="001A6CDF" w:rsidRDefault="001A6CDF" w:rsidP="001A6CDF">
      <w:pPr>
        <w:pStyle w:val="Heading3"/>
        <w:rPr>
          <w:lang w:eastAsia="en-US"/>
        </w:rPr>
      </w:pPr>
      <w:r w:rsidRPr="001A6CDF">
        <w:rPr>
          <w:lang w:eastAsia="en-US"/>
        </w:rPr>
        <w:t>Enter Exam Marks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/>
          <w:color w:val="000000" w:themeColor="text1"/>
          <w:lang w:eastAsia="en-US"/>
        </w:rPr>
        <w:t>Your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Selection</w:t>
      </w:r>
    </w:p>
    <w:p w:rsidR="001A6CDF" w:rsidRPr="00585CD1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585CD1">
        <w:rPr>
          <w:rFonts w:ascii="Consolas" w:hAnsi="Consolas"/>
          <w:color w:val="1AB39F" w:themeColor="accent6"/>
          <w:lang w:eastAsia="en-US"/>
        </w:rPr>
        <w:t>8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>Enter Student ID</w:t>
      </w:r>
    </w:p>
    <w:p w:rsidR="001A6CDF" w:rsidRPr="00585CD1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585CD1">
        <w:rPr>
          <w:rFonts w:ascii="Consolas" w:hAnsi="Consolas"/>
          <w:color w:val="1AB39F" w:themeColor="accent6"/>
          <w:lang w:eastAsia="en-US"/>
        </w:rPr>
        <w:t>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 xml:space="preserve">Enter course </w:t>
      </w:r>
      <w:proofErr w:type="gramStart"/>
      <w:r w:rsidRPr="001A6CDF">
        <w:rPr>
          <w:rFonts w:ascii="Consolas" w:hAnsi="Consolas"/>
          <w:color w:val="000000" w:themeColor="text1"/>
          <w:lang w:eastAsia="en-US"/>
        </w:rPr>
        <w:t>Id :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CZ3001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>Enter Exam marks for CZ3001:</w:t>
      </w:r>
    </w:p>
    <w:p w:rsidR="001A6CDF" w:rsidRPr="00585CD1" w:rsidRDefault="001A6CDF" w:rsidP="001A6CDF">
      <w:pPr>
        <w:shd w:val="clear" w:color="auto" w:fill="D6ECFF" w:themeFill="background2"/>
        <w:spacing w:before="0" w:after="0"/>
        <w:rPr>
          <w:b/>
          <w:bCs/>
          <w:color w:val="1AB39F" w:themeColor="accent6"/>
          <w:lang w:eastAsia="en-US"/>
        </w:rPr>
      </w:pPr>
      <w:r w:rsidRPr="00585CD1">
        <w:rPr>
          <w:rFonts w:ascii="Consolas" w:hAnsi="Consolas"/>
          <w:color w:val="1AB39F" w:themeColor="accent6"/>
          <w:lang w:eastAsia="en-US"/>
        </w:rPr>
        <w:t>85</w:t>
      </w:r>
    </w:p>
    <w:p w:rsidR="001A6CDF" w:rsidRPr="001A6CDF" w:rsidRDefault="001A6CDF" w:rsidP="001A6CDF">
      <w:pPr>
        <w:rPr>
          <w:lang w:eastAsia="en-US"/>
        </w:rPr>
      </w:pPr>
    </w:p>
    <w:p w:rsidR="001A6CDF" w:rsidRPr="001A6CDF" w:rsidRDefault="001A6CDF" w:rsidP="001A6CDF">
      <w:pPr>
        <w:pStyle w:val="Heading3"/>
        <w:rPr>
          <w:lang w:eastAsia="en-US"/>
        </w:rPr>
      </w:pPr>
      <w:r w:rsidRPr="001A6CDF">
        <w:rPr>
          <w:lang w:eastAsia="en-US"/>
        </w:rPr>
        <w:t>Print Course Statistics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/>
          <w:color w:val="000000" w:themeColor="text1"/>
          <w:lang w:eastAsia="en-US"/>
        </w:rPr>
        <w:t>Your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Selection</w:t>
      </w:r>
    </w:p>
    <w:p w:rsidR="001A6CDF" w:rsidRPr="00585CD1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1AB39F" w:themeColor="accent6"/>
          <w:lang w:eastAsia="en-US"/>
        </w:rPr>
      </w:pPr>
      <w:r w:rsidRPr="00585CD1">
        <w:rPr>
          <w:rFonts w:ascii="Consolas" w:hAnsi="Consolas"/>
          <w:color w:val="1AB39F" w:themeColor="accent6"/>
          <w:lang w:eastAsia="en-US"/>
        </w:rPr>
        <w:t>9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lastRenderedPageBreak/>
        <w:t xml:space="preserve">Enter course </w:t>
      </w:r>
      <w:proofErr w:type="gramStart"/>
      <w:r w:rsidRPr="001A6CDF">
        <w:rPr>
          <w:rFonts w:ascii="Consolas" w:hAnsi="Consolas"/>
          <w:color w:val="000000" w:themeColor="text1"/>
          <w:lang w:eastAsia="en-US"/>
        </w:rPr>
        <w:t>Id :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</w:t>
      </w:r>
      <w:r w:rsidRPr="00585CD1">
        <w:rPr>
          <w:rFonts w:ascii="Consolas" w:hAnsi="Consolas"/>
          <w:color w:val="1AB39F" w:themeColor="accent6"/>
          <w:lang w:eastAsia="en-US"/>
        </w:rPr>
        <w:t>CZ3001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 xml:space="preserve">Average Percentage Exam </w:t>
      </w:r>
      <w:proofErr w:type="gramStart"/>
      <w:r w:rsidRPr="001A6CDF">
        <w:rPr>
          <w:rFonts w:ascii="Consolas" w:hAnsi="Consolas"/>
          <w:color w:val="000000" w:themeColor="text1"/>
          <w:lang w:eastAsia="en-US"/>
        </w:rPr>
        <w:t>Marks :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</w:t>
      </w:r>
      <w:r w:rsidRPr="00585CD1">
        <w:rPr>
          <w:rFonts w:ascii="Consolas" w:hAnsi="Consolas"/>
          <w:color w:val="1AB39F" w:themeColor="accent6"/>
          <w:lang w:eastAsia="en-US"/>
        </w:rPr>
        <w:t>90.0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/>
          <w:b/>
          <w:bCs/>
          <w:color w:val="000000" w:themeColor="text1"/>
          <w:lang w:eastAsia="en-US"/>
        </w:rPr>
      </w:pPr>
      <w:r w:rsidRPr="001A6CDF">
        <w:rPr>
          <w:rFonts w:ascii="Consolas" w:hAnsi="Consolas"/>
          <w:color w:val="000000" w:themeColor="text1"/>
          <w:lang w:eastAsia="en-US"/>
        </w:rPr>
        <w:t xml:space="preserve">Average Percentage Coursework </w:t>
      </w:r>
      <w:proofErr w:type="gramStart"/>
      <w:r w:rsidRPr="001A6CDF">
        <w:rPr>
          <w:rFonts w:ascii="Consolas" w:hAnsi="Consolas"/>
          <w:color w:val="000000" w:themeColor="text1"/>
          <w:lang w:eastAsia="en-US"/>
        </w:rPr>
        <w:t>Marks :</w:t>
      </w:r>
      <w:proofErr w:type="gramEnd"/>
      <w:r w:rsidRPr="001A6CDF">
        <w:rPr>
          <w:rFonts w:ascii="Consolas" w:hAnsi="Consolas"/>
          <w:color w:val="000000" w:themeColor="text1"/>
          <w:lang w:eastAsia="en-US"/>
        </w:rPr>
        <w:t xml:space="preserve"> </w:t>
      </w:r>
      <w:r w:rsidRPr="00585CD1">
        <w:rPr>
          <w:rFonts w:ascii="Consolas" w:hAnsi="Consolas"/>
          <w:color w:val="1AB39F" w:themeColor="accent6"/>
          <w:lang w:eastAsia="en-US"/>
        </w:rPr>
        <w:t>81.0</w:t>
      </w:r>
    </w:p>
    <w:p w:rsidR="001A6CDF" w:rsidRPr="001A6CDF" w:rsidRDefault="001A6CDF" w:rsidP="001A6CDF">
      <w:pPr>
        <w:pStyle w:val="Heading3"/>
        <w:rPr>
          <w:lang w:eastAsia="en-US"/>
        </w:rPr>
      </w:pPr>
      <w:r w:rsidRPr="001A6CDF">
        <w:rPr>
          <w:lang w:eastAsia="en-US"/>
        </w:rPr>
        <w:t>Print Student Transcript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Your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Selection</w:t>
      </w:r>
    </w:p>
    <w:p w:rsidR="001A6CDF" w:rsidRPr="00585CD1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585CD1">
        <w:rPr>
          <w:rFonts w:ascii="Consolas" w:hAnsi="Consolas" w:cs="Consolas"/>
          <w:color w:val="1AB39F" w:themeColor="accent6"/>
          <w:lang w:eastAsia="en-US"/>
        </w:rPr>
        <w:t>10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Enter Student ID</w:t>
      </w:r>
    </w:p>
    <w:p w:rsidR="001A6CDF" w:rsidRPr="00585CD1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1AB39F" w:themeColor="accent6"/>
          <w:lang w:eastAsia="en-US"/>
        </w:rPr>
      </w:pPr>
      <w:r w:rsidRPr="00585CD1">
        <w:rPr>
          <w:rFonts w:ascii="Consolas" w:hAnsi="Consolas" w:cs="Consolas"/>
          <w:color w:val="1AB39F" w:themeColor="accent6"/>
          <w:lang w:eastAsia="en-US"/>
        </w:rPr>
        <w:t>1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-----CZ3001-----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Exam marks</w:t>
      </w: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:85.0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Exam Weightage:80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---Course Work---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Assignment1 Marks</w:t>
      </w: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:80.0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ab/>
        <w:t>Weightage:10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Assignment2 Marks</w:t>
      </w: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:80.0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ab/>
        <w:t>Weightage:10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TOTAL </w:t>
      </w: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MARKS :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84.0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-----CZ0002-----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Exam marks</w:t>
      </w: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:95.0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Exam Weightage:90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Course Work marks</w:t>
      </w: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:90.0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ab/>
        <w:t xml:space="preserve"> Course Work Weightage10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 xml:space="preserve">TOTAL </w:t>
      </w:r>
      <w:proofErr w:type="gramStart"/>
      <w:r w:rsidRPr="001A6CDF">
        <w:rPr>
          <w:rFonts w:ascii="Consolas" w:hAnsi="Consolas" w:cs="Consolas"/>
          <w:color w:val="000000" w:themeColor="text1"/>
          <w:lang w:eastAsia="en-US"/>
        </w:rPr>
        <w:t>MARKS :</w:t>
      </w:r>
      <w:proofErr w:type="gram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94.5</w:t>
      </w:r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Nishant</w:t>
      </w:r>
      <w:proofErr w:type="spellEnd"/>
      <w:r w:rsidRPr="001A6CDF">
        <w:rPr>
          <w:rFonts w:ascii="Consolas" w:hAnsi="Consolas" w:cs="Consolas"/>
          <w:color w:val="000000" w:themeColor="text1"/>
          <w:lang w:eastAsia="en-US"/>
        </w:rPr>
        <w:t xml:space="preserve"> </w:t>
      </w:r>
      <w:proofErr w:type="spellStart"/>
      <w:r w:rsidRPr="001A6CDF">
        <w:rPr>
          <w:rFonts w:ascii="Consolas" w:hAnsi="Consolas" w:cs="Consolas"/>
          <w:color w:val="000000" w:themeColor="text1"/>
          <w:lang w:eastAsia="en-US"/>
        </w:rPr>
        <w:t>Chemburkar</w:t>
      </w:r>
      <w:proofErr w:type="spellEnd"/>
    </w:p>
    <w:p w:rsidR="001A6CDF" w:rsidRPr="001A6CDF" w:rsidRDefault="001A6CDF" w:rsidP="001A6CDF">
      <w:pPr>
        <w:shd w:val="clear" w:color="auto" w:fill="D6ECFF" w:themeFill="background2"/>
        <w:spacing w:before="0" w:after="0"/>
        <w:rPr>
          <w:rFonts w:ascii="Consolas" w:hAnsi="Consolas" w:cs="Consolas"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=======================================</w:t>
      </w:r>
    </w:p>
    <w:p w:rsidR="001B16BB" w:rsidRPr="001B16BB" w:rsidRDefault="001A6CDF" w:rsidP="001B16BB">
      <w:pPr>
        <w:shd w:val="clear" w:color="auto" w:fill="D6ECFF" w:themeFill="background2"/>
        <w:spacing w:before="0" w:after="0"/>
        <w:rPr>
          <w:rFonts w:ascii="Consolas" w:hAnsi="Consolas" w:cs="Consolas"/>
          <w:b/>
          <w:bCs/>
          <w:color w:val="000000" w:themeColor="text1"/>
          <w:lang w:eastAsia="en-US"/>
        </w:rPr>
      </w:pPr>
      <w:r w:rsidRPr="001A6CDF">
        <w:rPr>
          <w:rFonts w:ascii="Consolas" w:hAnsi="Consolas" w:cs="Consolas"/>
          <w:color w:val="000000" w:themeColor="text1"/>
          <w:lang w:eastAsia="en-US"/>
        </w:rPr>
        <w:t>GPA: 4.41/5</w:t>
      </w:r>
    </w:p>
    <w:p w:rsidR="00515DDD" w:rsidRPr="00515DDD" w:rsidRDefault="00515DDD" w:rsidP="001B16BB">
      <w:pPr>
        <w:pStyle w:val="Heading1"/>
        <w:spacing w:before="0"/>
        <w:rPr>
          <w:rFonts w:eastAsia="Calibri"/>
          <w:lang w:eastAsia="en-US"/>
        </w:rPr>
      </w:pPr>
      <w:r w:rsidRPr="00515DDD">
        <w:rPr>
          <w:rFonts w:eastAsia="Calibri"/>
          <w:lang w:eastAsia="en-US"/>
        </w:rPr>
        <w:t>Work Contributions:</w:t>
      </w:r>
    </w:p>
    <w:p w:rsidR="00515DDD" w:rsidRPr="00515DDD" w:rsidRDefault="00515DDD" w:rsidP="00515DDD">
      <w:pPr>
        <w:pStyle w:val="Heading3"/>
        <w:rPr>
          <w:rFonts w:eastAsia="Calibri"/>
          <w:lang w:eastAsia="en-US"/>
        </w:rPr>
      </w:pPr>
      <w:r w:rsidRPr="00515DDD">
        <w:rPr>
          <w:rFonts w:eastAsia="Calibri"/>
          <w:b/>
          <w:bCs/>
          <w:u w:val="single"/>
          <w:lang w:eastAsia="en-US"/>
        </w:rPr>
        <w:t xml:space="preserve">Declaration of Original Work for CE/CZ2002 Assignment </w:t>
      </w:r>
    </w:p>
    <w:p w:rsidR="00515DDD" w:rsidRPr="00515DDD" w:rsidRDefault="00515DDD" w:rsidP="00515DDD">
      <w:pPr>
        <w:rPr>
          <w:lang w:eastAsia="en-US"/>
        </w:rPr>
      </w:pPr>
      <w:r w:rsidRPr="00515DDD">
        <w:rPr>
          <w:lang w:eastAsia="en-US"/>
        </w:rPr>
        <w:t xml:space="preserve">We hereby declare that the attached group assignment has been researched, undertaken, completed and submitted as a collective effort by the group members listed below. </w:t>
      </w:r>
    </w:p>
    <w:p w:rsidR="00515DDD" w:rsidRPr="00515DDD" w:rsidRDefault="00515DDD" w:rsidP="00515DDD">
      <w:pPr>
        <w:rPr>
          <w:lang w:eastAsia="en-US"/>
        </w:rPr>
      </w:pPr>
      <w:r w:rsidRPr="00515DDD">
        <w:rPr>
          <w:lang w:eastAsia="en-US"/>
        </w:rPr>
        <w:t xml:space="preserve">We have honored the principles of academic integrity and have upheld Student Code of Academic Conduct in the completion of this work. </w:t>
      </w:r>
    </w:p>
    <w:p w:rsidR="00515DDD" w:rsidRPr="00515DDD" w:rsidRDefault="00515DDD" w:rsidP="00515DDD">
      <w:pPr>
        <w:rPr>
          <w:lang w:eastAsia="en-US"/>
        </w:rPr>
      </w:pPr>
      <w:r w:rsidRPr="00515DDD">
        <w:rPr>
          <w:lang w:eastAsia="en-US"/>
        </w:rPr>
        <w:t>We understand that if plagiarism is found in the assignment, then lower marks or no marks will be awarded for the assessed work.</w:t>
      </w:r>
    </w:p>
    <w:tbl>
      <w:tblPr>
        <w:tblStyle w:val="LightList-Accent1"/>
        <w:tblW w:w="0" w:type="auto"/>
        <w:tblLayout w:type="fixed"/>
        <w:tblLook w:val="0000"/>
      </w:tblPr>
      <w:tblGrid>
        <w:gridCol w:w="2808"/>
        <w:gridCol w:w="1890"/>
        <w:gridCol w:w="1710"/>
        <w:gridCol w:w="2776"/>
      </w:tblGrid>
      <w:tr w:rsidR="00515DDD" w:rsidRPr="00515DDD" w:rsidTr="00515DDD">
        <w:trPr>
          <w:cnfStyle w:val="000000100000"/>
          <w:trHeight w:val="235"/>
        </w:trPr>
        <w:tc>
          <w:tcPr>
            <w:cnfStyle w:val="000010000000"/>
            <w:tcW w:w="2808" w:type="dxa"/>
            <w:shd w:val="clear" w:color="auto" w:fill="00B0F0"/>
          </w:tcPr>
          <w:p w:rsidR="00515DDD" w:rsidRPr="00515DDD" w:rsidRDefault="00515DDD" w:rsidP="00515DDD">
            <w:pPr>
              <w:jc w:val="center"/>
              <w:rPr>
                <w:b/>
                <w:color w:val="FFFFFF" w:themeColor="background1"/>
                <w:sz w:val="24"/>
                <w:lang w:eastAsia="en-US"/>
              </w:rPr>
            </w:pPr>
            <w:r w:rsidRPr="00515DDD">
              <w:rPr>
                <w:b/>
                <w:color w:val="FFFFFF" w:themeColor="background1"/>
                <w:sz w:val="24"/>
                <w:lang w:eastAsia="en-US"/>
              </w:rPr>
              <w:t>Name</w:t>
            </w:r>
          </w:p>
        </w:tc>
        <w:tc>
          <w:tcPr>
            <w:tcW w:w="1890" w:type="dxa"/>
            <w:shd w:val="clear" w:color="auto" w:fill="00B0F0"/>
          </w:tcPr>
          <w:p w:rsidR="00515DDD" w:rsidRPr="00515DDD" w:rsidRDefault="00515DDD" w:rsidP="00515DDD">
            <w:pPr>
              <w:jc w:val="center"/>
              <w:cnfStyle w:val="000000100000"/>
              <w:rPr>
                <w:b/>
                <w:color w:val="FFFFFF" w:themeColor="background1"/>
                <w:sz w:val="24"/>
                <w:lang w:eastAsia="en-US"/>
              </w:rPr>
            </w:pPr>
            <w:r w:rsidRPr="00515DDD">
              <w:rPr>
                <w:b/>
                <w:color w:val="FFFFFF" w:themeColor="background1"/>
                <w:sz w:val="24"/>
                <w:lang w:eastAsia="en-US"/>
              </w:rPr>
              <w:t>Course</w:t>
            </w:r>
          </w:p>
          <w:p w:rsidR="00515DDD" w:rsidRPr="00515DDD" w:rsidRDefault="00515DDD" w:rsidP="00515DDD">
            <w:pPr>
              <w:jc w:val="center"/>
              <w:cnfStyle w:val="000000100000"/>
              <w:rPr>
                <w:b/>
                <w:color w:val="FFFFFF" w:themeColor="background1"/>
                <w:sz w:val="24"/>
                <w:lang w:eastAsia="en-US"/>
              </w:rPr>
            </w:pPr>
            <w:r w:rsidRPr="00515DDD">
              <w:rPr>
                <w:b/>
                <w:color w:val="FFFFFF" w:themeColor="background1"/>
                <w:sz w:val="24"/>
                <w:lang w:eastAsia="en-US"/>
              </w:rPr>
              <w:t>(CZ2002)</w:t>
            </w:r>
          </w:p>
        </w:tc>
        <w:tc>
          <w:tcPr>
            <w:cnfStyle w:val="000010000000"/>
            <w:tcW w:w="1710" w:type="dxa"/>
            <w:shd w:val="clear" w:color="auto" w:fill="00B0F0"/>
          </w:tcPr>
          <w:p w:rsidR="00515DDD" w:rsidRPr="00515DDD" w:rsidRDefault="00515DDD" w:rsidP="00515DDD">
            <w:pPr>
              <w:jc w:val="center"/>
              <w:rPr>
                <w:b/>
                <w:color w:val="FFFFFF" w:themeColor="background1"/>
                <w:sz w:val="24"/>
                <w:lang w:eastAsia="en-US"/>
              </w:rPr>
            </w:pPr>
            <w:r w:rsidRPr="00515DDD">
              <w:rPr>
                <w:b/>
                <w:color w:val="FFFFFF" w:themeColor="background1"/>
                <w:sz w:val="24"/>
                <w:lang w:eastAsia="en-US"/>
              </w:rPr>
              <w:t>Lab Group</w:t>
            </w:r>
          </w:p>
        </w:tc>
        <w:tc>
          <w:tcPr>
            <w:tcW w:w="2776" w:type="dxa"/>
            <w:shd w:val="clear" w:color="auto" w:fill="00B0F0"/>
          </w:tcPr>
          <w:p w:rsidR="00515DDD" w:rsidRPr="00515DDD" w:rsidRDefault="00515DDD" w:rsidP="00515DDD">
            <w:pPr>
              <w:jc w:val="center"/>
              <w:cnfStyle w:val="000000100000"/>
              <w:rPr>
                <w:b/>
                <w:color w:val="FFFFFF" w:themeColor="background1"/>
                <w:sz w:val="24"/>
                <w:lang w:eastAsia="en-US"/>
              </w:rPr>
            </w:pPr>
            <w:r w:rsidRPr="00515DDD">
              <w:rPr>
                <w:b/>
                <w:color w:val="FFFFFF" w:themeColor="background1"/>
                <w:sz w:val="24"/>
                <w:lang w:eastAsia="en-US"/>
              </w:rPr>
              <w:t>Signature /Date</w:t>
            </w:r>
          </w:p>
        </w:tc>
      </w:tr>
      <w:tr w:rsidR="00515DDD" w:rsidRPr="00515DDD" w:rsidTr="00515DDD">
        <w:trPr>
          <w:trHeight w:val="235"/>
        </w:trPr>
        <w:tc>
          <w:tcPr>
            <w:cnfStyle w:val="000010000000"/>
            <w:tcW w:w="2808" w:type="dxa"/>
          </w:tcPr>
          <w:p w:rsidR="00515DDD" w:rsidRPr="00515DDD" w:rsidRDefault="00515DDD" w:rsidP="00515DDD">
            <w:pPr>
              <w:rPr>
                <w:lang w:eastAsia="en-US"/>
              </w:rPr>
            </w:pPr>
            <w:r w:rsidRPr="00515DDD">
              <w:rPr>
                <w:lang w:eastAsia="en-US"/>
              </w:rPr>
              <w:t>YEAN SEANGLIDET</w:t>
            </w:r>
          </w:p>
        </w:tc>
        <w:tc>
          <w:tcPr>
            <w:tcW w:w="1890" w:type="dxa"/>
          </w:tcPr>
          <w:p w:rsidR="00515DDD" w:rsidRPr="00515DDD" w:rsidRDefault="00515DDD" w:rsidP="00515DDD">
            <w:pPr>
              <w:cnfStyle w:val="000000000000"/>
              <w:rPr>
                <w:lang w:eastAsia="en-US"/>
              </w:rPr>
            </w:pPr>
            <w:r w:rsidRPr="00515DDD">
              <w:rPr>
                <w:lang w:eastAsia="en-US"/>
              </w:rPr>
              <w:t>CZ2002</w:t>
            </w:r>
          </w:p>
        </w:tc>
        <w:tc>
          <w:tcPr>
            <w:cnfStyle w:val="000010000000"/>
            <w:tcW w:w="1710" w:type="dxa"/>
          </w:tcPr>
          <w:p w:rsidR="00515DDD" w:rsidRPr="00515DDD" w:rsidRDefault="00515DDD" w:rsidP="00515DDD">
            <w:pPr>
              <w:rPr>
                <w:lang w:eastAsia="en-US"/>
              </w:rPr>
            </w:pPr>
            <w:r w:rsidRPr="00515DDD">
              <w:rPr>
                <w:lang w:eastAsia="en-US"/>
              </w:rPr>
              <w:t>SS2</w:t>
            </w:r>
          </w:p>
        </w:tc>
        <w:tc>
          <w:tcPr>
            <w:tcW w:w="2776" w:type="dxa"/>
          </w:tcPr>
          <w:p w:rsidR="00515DDD" w:rsidRPr="00515DDD" w:rsidRDefault="00515DDD" w:rsidP="00515DDD">
            <w:pPr>
              <w:cnfStyle w:val="000000000000"/>
              <w:rPr>
                <w:lang w:eastAsia="en-US"/>
              </w:rPr>
            </w:pPr>
            <w:r w:rsidRPr="00515DDD">
              <w:rPr>
                <w:lang w:eastAsia="en-US"/>
              </w:rPr>
              <w:t xml:space="preserve">Yean </w:t>
            </w:r>
            <w:proofErr w:type="spellStart"/>
            <w:r w:rsidRPr="00515DDD">
              <w:rPr>
                <w:lang w:eastAsia="en-US"/>
              </w:rPr>
              <w:t>Seanglidet</w:t>
            </w:r>
            <w:proofErr w:type="spellEnd"/>
            <w:r w:rsidRPr="00515DDD">
              <w:rPr>
                <w:lang w:eastAsia="en-US"/>
              </w:rPr>
              <w:t>/14-11-12</w:t>
            </w:r>
          </w:p>
        </w:tc>
      </w:tr>
      <w:tr w:rsidR="00515DDD" w:rsidRPr="00515DDD" w:rsidTr="00515DDD">
        <w:trPr>
          <w:cnfStyle w:val="000000100000"/>
          <w:trHeight w:val="235"/>
        </w:trPr>
        <w:tc>
          <w:tcPr>
            <w:cnfStyle w:val="000010000000"/>
            <w:tcW w:w="2808" w:type="dxa"/>
          </w:tcPr>
          <w:p w:rsidR="00515DDD" w:rsidRPr="00515DDD" w:rsidRDefault="00515DDD" w:rsidP="00515DDD">
            <w:pPr>
              <w:rPr>
                <w:lang w:eastAsia="en-US"/>
              </w:rPr>
            </w:pPr>
            <w:r w:rsidRPr="00515DDD">
              <w:rPr>
                <w:lang w:eastAsia="en-US"/>
              </w:rPr>
              <w:t>PRATHNA</w:t>
            </w:r>
          </w:p>
        </w:tc>
        <w:tc>
          <w:tcPr>
            <w:tcW w:w="1890" w:type="dxa"/>
          </w:tcPr>
          <w:p w:rsidR="00515DDD" w:rsidRPr="00515DDD" w:rsidRDefault="00515DDD" w:rsidP="00515DDD">
            <w:pPr>
              <w:cnfStyle w:val="000000100000"/>
              <w:rPr>
                <w:lang w:eastAsia="en-US"/>
              </w:rPr>
            </w:pPr>
            <w:r w:rsidRPr="00515DDD">
              <w:rPr>
                <w:lang w:eastAsia="en-US"/>
              </w:rPr>
              <w:t>CZ2002</w:t>
            </w:r>
          </w:p>
        </w:tc>
        <w:tc>
          <w:tcPr>
            <w:cnfStyle w:val="000010000000"/>
            <w:tcW w:w="1710" w:type="dxa"/>
          </w:tcPr>
          <w:p w:rsidR="00515DDD" w:rsidRPr="00515DDD" w:rsidRDefault="00515DDD" w:rsidP="00515DDD">
            <w:pPr>
              <w:rPr>
                <w:lang w:eastAsia="en-US"/>
              </w:rPr>
            </w:pPr>
            <w:r w:rsidRPr="00515DDD">
              <w:rPr>
                <w:lang w:eastAsia="en-US"/>
              </w:rPr>
              <w:t>SS2</w:t>
            </w:r>
          </w:p>
        </w:tc>
        <w:tc>
          <w:tcPr>
            <w:tcW w:w="2776" w:type="dxa"/>
          </w:tcPr>
          <w:p w:rsidR="00515DDD" w:rsidRPr="00515DDD" w:rsidRDefault="00515DDD" w:rsidP="00515DDD">
            <w:pPr>
              <w:cnfStyle w:val="000000100000"/>
              <w:rPr>
                <w:lang w:eastAsia="en-US"/>
              </w:rPr>
            </w:pPr>
            <w:proofErr w:type="spellStart"/>
            <w:r w:rsidRPr="00515DDD">
              <w:rPr>
                <w:lang w:eastAsia="en-US"/>
              </w:rPr>
              <w:t>Sukheja</w:t>
            </w:r>
            <w:proofErr w:type="spellEnd"/>
            <w:r w:rsidRPr="00515DDD">
              <w:rPr>
                <w:lang w:eastAsia="en-US"/>
              </w:rPr>
              <w:t xml:space="preserve"> </w:t>
            </w:r>
            <w:proofErr w:type="spellStart"/>
            <w:r w:rsidRPr="00515DDD">
              <w:rPr>
                <w:lang w:eastAsia="en-US"/>
              </w:rPr>
              <w:t>Prathna</w:t>
            </w:r>
            <w:proofErr w:type="spellEnd"/>
            <w:r w:rsidRPr="00515DDD">
              <w:rPr>
                <w:lang w:eastAsia="en-US"/>
              </w:rPr>
              <w:t xml:space="preserve"> </w:t>
            </w:r>
            <w:proofErr w:type="spellStart"/>
            <w:r w:rsidRPr="00515DDD">
              <w:rPr>
                <w:lang w:eastAsia="en-US"/>
              </w:rPr>
              <w:t>Beju</w:t>
            </w:r>
            <w:proofErr w:type="spellEnd"/>
            <w:r w:rsidRPr="00515DDD">
              <w:rPr>
                <w:lang w:eastAsia="en-US"/>
              </w:rPr>
              <w:t>/14-11-12</w:t>
            </w:r>
          </w:p>
        </w:tc>
      </w:tr>
      <w:tr w:rsidR="00515DDD" w:rsidRPr="00515DDD" w:rsidTr="00515DDD">
        <w:trPr>
          <w:trHeight w:val="235"/>
        </w:trPr>
        <w:tc>
          <w:tcPr>
            <w:cnfStyle w:val="000010000000"/>
            <w:tcW w:w="2808" w:type="dxa"/>
          </w:tcPr>
          <w:p w:rsidR="00515DDD" w:rsidRPr="00515DDD" w:rsidRDefault="00515DDD" w:rsidP="00515DDD">
            <w:pPr>
              <w:rPr>
                <w:lang w:eastAsia="en-US"/>
              </w:rPr>
            </w:pPr>
            <w:r w:rsidRPr="00515DDD">
              <w:rPr>
                <w:lang w:eastAsia="en-US"/>
              </w:rPr>
              <w:t>NISHANT</w:t>
            </w:r>
          </w:p>
        </w:tc>
        <w:tc>
          <w:tcPr>
            <w:tcW w:w="1890" w:type="dxa"/>
          </w:tcPr>
          <w:p w:rsidR="00515DDD" w:rsidRPr="00515DDD" w:rsidRDefault="00515DDD" w:rsidP="00515DDD">
            <w:pPr>
              <w:cnfStyle w:val="000000000000"/>
              <w:rPr>
                <w:lang w:eastAsia="en-US"/>
              </w:rPr>
            </w:pPr>
            <w:r w:rsidRPr="00515DDD">
              <w:rPr>
                <w:lang w:eastAsia="en-US"/>
              </w:rPr>
              <w:t>CZ2002</w:t>
            </w:r>
          </w:p>
        </w:tc>
        <w:tc>
          <w:tcPr>
            <w:cnfStyle w:val="000010000000"/>
            <w:tcW w:w="1710" w:type="dxa"/>
          </w:tcPr>
          <w:p w:rsidR="00515DDD" w:rsidRPr="00515DDD" w:rsidRDefault="00515DDD" w:rsidP="00515DDD">
            <w:pPr>
              <w:rPr>
                <w:lang w:eastAsia="en-US"/>
              </w:rPr>
            </w:pPr>
            <w:r w:rsidRPr="00515DDD">
              <w:rPr>
                <w:lang w:eastAsia="en-US"/>
              </w:rPr>
              <w:t>SS2</w:t>
            </w:r>
          </w:p>
        </w:tc>
        <w:tc>
          <w:tcPr>
            <w:tcW w:w="2776" w:type="dxa"/>
          </w:tcPr>
          <w:p w:rsidR="00515DDD" w:rsidRPr="00515DDD" w:rsidRDefault="00515DDD" w:rsidP="00515DDD">
            <w:pPr>
              <w:cnfStyle w:val="000000000000"/>
              <w:rPr>
                <w:lang w:eastAsia="en-US"/>
              </w:rPr>
            </w:pPr>
            <w:proofErr w:type="spellStart"/>
            <w:r w:rsidRPr="00515DDD">
              <w:rPr>
                <w:lang w:eastAsia="en-US"/>
              </w:rPr>
              <w:t>Chemburkar</w:t>
            </w:r>
            <w:proofErr w:type="spellEnd"/>
            <w:r w:rsidRPr="00515DDD">
              <w:rPr>
                <w:lang w:eastAsia="en-US"/>
              </w:rPr>
              <w:t xml:space="preserve"> </w:t>
            </w:r>
            <w:proofErr w:type="spellStart"/>
            <w:r w:rsidRPr="00515DDD">
              <w:rPr>
                <w:lang w:eastAsia="en-US"/>
              </w:rPr>
              <w:t>Nishant</w:t>
            </w:r>
            <w:proofErr w:type="spellEnd"/>
            <w:r w:rsidRPr="00515DDD">
              <w:rPr>
                <w:lang w:eastAsia="en-US"/>
              </w:rPr>
              <w:t xml:space="preserve"> Rajeev/14-11-12</w:t>
            </w:r>
          </w:p>
        </w:tc>
      </w:tr>
    </w:tbl>
    <w:p w:rsidR="007A4129" w:rsidRPr="001A6CDF" w:rsidRDefault="007A4129" w:rsidP="001A6CDF">
      <w:pPr>
        <w:pStyle w:val="Heading3"/>
        <w:rPr>
          <w:rFonts w:eastAsia="Calibri"/>
          <w:lang w:eastAsia="en-US"/>
        </w:rPr>
      </w:pPr>
    </w:p>
    <w:sectPr w:rsidR="007A4129" w:rsidRPr="001A6CDF" w:rsidSect="003052F5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17C" w:rsidRDefault="00CE117C">
      <w:pPr>
        <w:spacing w:before="0" w:after="0" w:line="240" w:lineRule="auto"/>
      </w:pPr>
      <w:r>
        <w:separator/>
      </w:r>
    </w:p>
  </w:endnote>
  <w:endnote w:type="continuationSeparator" w:id="0">
    <w:p w:rsidR="00CE117C" w:rsidRDefault="00CE11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charset w:val="00"/>
    <w:family w:val="auto"/>
    <w:pitch w:val="variable"/>
    <w:sig w:usb0="A00000EF" w:usb1="5000204A" w:usb2="00010000" w:usb3="00000000" w:csb0="0000011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CDF" w:rsidRDefault="001A6CDF">
    <w:pPr>
      <w:pStyle w:val="Footer"/>
    </w:pPr>
    <w:r>
      <w:t xml:space="preserve">Page </w:t>
    </w:r>
    <w:fldSimple w:instr=" PAGE  \* Arabic  \* MERGEFORMAT ">
      <w:r w:rsidR="001B16BB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17C" w:rsidRDefault="00CE117C">
      <w:pPr>
        <w:spacing w:before="0" w:after="0" w:line="240" w:lineRule="auto"/>
      </w:pPr>
      <w:r>
        <w:separator/>
      </w:r>
    </w:p>
  </w:footnote>
  <w:footnote w:type="continuationSeparator" w:id="0">
    <w:p w:rsidR="00CE117C" w:rsidRDefault="00CE117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66701FE"/>
    <w:multiLevelType w:val="hybridMultilevel"/>
    <w:tmpl w:val="4F34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35107"/>
    <w:multiLevelType w:val="hybridMultilevel"/>
    <w:tmpl w:val="812A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A2C44"/>
    <w:multiLevelType w:val="hybridMultilevel"/>
    <w:tmpl w:val="946C9B94"/>
    <w:lvl w:ilvl="0" w:tplc="8CC01118">
      <w:start w:val="1"/>
      <w:numFmt w:val="upperRoman"/>
      <w:lvlText w:val="%1-"/>
      <w:lvlJc w:val="left"/>
      <w:pPr>
        <w:ind w:left="1080" w:hanging="720"/>
      </w:pPr>
      <w:rPr>
        <w:rFonts w:hint="default"/>
        <w:color w:val="000000"/>
      </w:rPr>
    </w:lvl>
    <w:lvl w:ilvl="1" w:tplc="FAF67C16">
      <w:start w:val="1"/>
      <w:numFmt w:val="decimal"/>
      <w:lvlText w:val="%2."/>
      <w:lvlJc w:val="left"/>
      <w:pPr>
        <w:ind w:left="1440" w:hanging="360"/>
      </w:pPr>
      <w:rPr>
        <w:rFonts w:cs="Khmer O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477A4"/>
    <w:multiLevelType w:val="hybridMultilevel"/>
    <w:tmpl w:val="1BFACC0C"/>
    <w:lvl w:ilvl="0" w:tplc="65E0B7D0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712"/>
    <w:rsid w:val="00043228"/>
    <w:rsid w:val="00047638"/>
    <w:rsid w:val="001A6CDF"/>
    <w:rsid w:val="001B16BB"/>
    <w:rsid w:val="002163EE"/>
    <w:rsid w:val="003052F5"/>
    <w:rsid w:val="003806E6"/>
    <w:rsid w:val="00515DDD"/>
    <w:rsid w:val="00585CD1"/>
    <w:rsid w:val="006704D8"/>
    <w:rsid w:val="006E49F2"/>
    <w:rsid w:val="00744746"/>
    <w:rsid w:val="00780BA3"/>
    <w:rsid w:val="007A4129"/>
    <w:rsid w:val="007C6A72"/>
    <w:rsid w:val="007F2781"/>
    <w:rsid w:val="0092189B"/>
    <w:rsid w:val="00C73272"/>
    <w:rsid w:val="00CE117C"/>
    <w:rsid w:val="00D9555A"/>
    <w:rsid w:val="00DC2712"/>
    <w:rsid w:val="00EA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9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3052F5"/>
  </w:style>
  <w:style w:type="paragraph" w:styleId="Heading1">
    <w:name w:val="heading 1"/>
    <w:basedOn w:val="Normal"/>
    <w:next w:val="Normal"/>
    <w:link w:val="Heading1Char"/>
    <w:uiPriority w:val="1"/>
    <w:qFormat/>
    <w:rsid w:val="0092189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052F5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05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5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3052F5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rsid w:val="003052F5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92189B"/>
    <w:rPr>
      <w:rFonts w:asciiTheme="majorHAnsi" w:eastAsiaTheme="majorEastAsia" w:hAnsiTheme="majorHAnsi" w:cstheme="majorBidi"/>
      <w:color w:val="00A0B8" w:themeColor="accent1"/>
      <w:sz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052F5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3052F5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052F5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052F5"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2F5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rsid w:val="003052F5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rsid w:val="003052F5"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rsid w:val="003052F5"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3052F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3052F5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3052F5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052F5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sid w:val="003052F5"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rsid w:val="003052F5"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3052F5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rsid w:val="003052F5"/>
    <w:pPr>
      <w:spacing w:after="480"/>
      <w:jc w:val="center"/>
    </w:pPr>
    <w:rPr>
      <w:i/>
      <w:iCs/>
      <w:color w:val="00A0B8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10"/>
    <w:rsid w:val="003052F5"/>
    <w:rPr>
      <w:i/>
      <w:iCs/>
      <w:color w:val="00A0B8" w:themeColor="accen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52F5"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052F5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052F5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3052F5"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3052F5"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052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2F5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2F5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F5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  <w:rsid w:val="003052F5"/>
  </w:style>
  <w:style w:type="paragraph" w:styleId="Header">
    <w:name w:val="header"/>
    <w:basedOn w:val="Normal"/>
    <w:link w:val="HeaderChar"/>
    <w:uiPriority w:val="99"/>
    <w:unhideWhenUsed/>
    <w:rsid w:val="003052F5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F5"/>
  </w:style>
  <w:style w:type="paragraph" w:styleId="NormalIndent">
    <w:name w:val="Normal Indent"/>
    <w:basedOn w:val="Normal"/>
    <w:uiPriority w:val="99"/>
    <w:unhideWhenUsed/>
    <w:rsid w:val="003052F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052F5"/>
    <w:rPr>
      <w:color w:val="808080"/>
    </w:rPr>
  </w:style>
  <w:style w:type="table" w:customStyle="1" w:styleId="ReportTable">
    <w:name w:val="Report Table"/>
    <w:basedOn w:val="TableNormal"/>
    <w:uiPriority w:val="99"/>
    <w:rsid w:val="003052F5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rsid w:val="003052F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712"/>
    <w:pPr>
      <w:spacing w:before="0" w:line="276" w:lineRule="auto"/>
      <w:ind w:left="720"/>
      <w:contextualSpacing/>
    </w:pPr>
    <w:rPr>
      <w:rFonts w:ascii="Calibri" w:eastAsia="Calibri" w:hAnsi="Calibri" w:cs="DaunPenh"/>
      <w:color w:val="auto"/>
      <w:sz w:val="22"/>
      <w:szCs w:val="36"/>
      <w:lang w:eastAsia="en-US" w:bidi="km-KH"/>
    </w:rPr>
  </w:style>
  <w:style w:type="table" w:styleId="LightGrid-Accent5">
    <w:name w:val="Light Grid Accent 5"/>
    <w:basedOn w:val="TableNormal"/>
    <w:uiPriority w:val="62"/>
    <w:rsid w:val="00DC2712"/>
    <w:pPr>
      <w:spacing w:before="0" w:after="0" w:line="240" w:lineRule="auto"/>
    </w:pPr>
    <w:rPr>
      <w:rFonts w:ascii="Calibri" w:eastAsia="Calibri" w:hAnsi="Calibri" w:cs="DaunPenh"/>
      <w:color w:val="auto"/>
      <w:lang w:eastAsia="en-US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9555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D9555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515DD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i\Dropbox\CZ2002%20-%20OODP\TS10283505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charset w:val="00"/>
    <w:family w:val="auto"/>
    <w:pitch w:val="variable"/>
    <w:sig w:usb0="A00000EF" w:usb1="5000204A" w:usb2="00010000" w:usb3="00000000" w:csb0="0000011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3D30"/>
    <w:rsid w:val="00B63D30"/>
    <w:rsid w:val="00CB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B9"/>
  </w:style>
  <w:style w:type="paragraph" w:styleId="Heading1">
    <w:name w:val="heading 1"/>
    <w:basedOn w:val="Normal"/>
    <w:next w:val="Normal"/>
    <w:link w:val="Heading1Char"/>
    <w:uiPriority w:val="1"/>
    <w:qFormat/>
    <w:rsid w:val="00CB78B9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F81BD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B78B9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78B9"/>
    <w:rPr>
      <w:rFonts w:asciiTheme="majorHAnsi" w:eastAsiaTheme="majorEastAsia" w:hAnsiTheme="majorHAnsi" w:cstheme="majorBidi"/>
      <w:color w:val="4F81BD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CB78B9"/>
    <w:rPr>
      <w:rFonts w:asciiTheme="majorHAnsi" w:eastAsiaTheme="majorEastAsia" w:hAnsiTheme="majorHAnsi" w:cstheme="majorBidi"/>
      <w:caps/>
      <w:color w:val="4F81BD" w:themeColor="accent1"/>
    </w:rPr>
  </w:style>
  <w:style w:type="paragraph" w:styleId="ListBullet">
    <w:name w:val="List Bullet"/>
    <w:basedOn w:val="Normal"/>
    <w:uiPriority w:val="1"/>
    <w:unhideWhenUsed/>
    <w:qFormat/>
    <w:rsid w:val="00CB78B9"/>
    <w:pPr>
      <w:numPr>
        <w:numId w:val="1"/>
      </w:numPr>
      <w:spacing w:before="12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D0F94413CED483AAD585D93DC68AFFF">
    <w:name w:val="2D0F94413CED483AAD585D93DC68AFFF"/>
    <w:rsid w:val="00CB78B9"/>
  </w:style>
  <w:style w:type="paragraph" w:customStyle="1" w:styleId="8A544AF3B5E74C308B806072A41289F8">
    <w:name w:val="8A544AF3B5E74C308B806072A41289F8"/>
    <w:rsid w:val="00CB78B9"/>
  </w:style>
  <w:style w:type="paragraph" w:customStyle="1" w:styleId="3CD06BEADB464F7294BF7406CFBB225F">
    <w:name w:val="3CD06BEADB464F7294BF7406CFBB225F"/>
    <w:rsid w:val="00CB78B9"/>
  </w:style>
  <w:style w:type="paragraph" w:customStyle="1" w:styleId="21E0213A12904B2C8ACFC86BCE55301E">
    <w:name w:val="21E0213A12904B2C8ACFC86BCE55301E"/>
    <w:rsid w:val="00CB78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A1BD9-B920-4976-830A-80D7A009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TS102835058.dotx</Template>
  <TotalTime>101</TotalTime>
  <Pages>12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SCRAM</vt:lpstr>
    </vt:vector>
  </TitlesOfParts>
  <Company/>
  <LinksUpToDate>false</LinksUpToDate>
  <CharactersWithSpaces>10512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SCRAM</dc:title>
  <dc:subject>cz2002 Assignment</dc:subject>
  <dc:creator>Prathna Sukheja | Seanglidet Yean</dc:creator>
  <cp:lastModifiedBy>jibi</cp:lastModifiedBy>
  <cp:revision>7</cp:revision>
  <dcterms:created xsi:type="dcterms:W3CDTF">2012-11-14T05:46:00Z</dcterms:created>
  <dcterms:modified xsi:type="dcterms:W3CDTF">2012-11-14T08:10:00Z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